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74CDE" w14:textId="6526CAEB" w:rsidR="005C1767" w:rsidRPr="009A1CF4" w:rsidRDefault="002D6C2A" w:rsidP="005C1767">
      <w:pPr>
        <w:pStyle w:val="LabTitle"/>
      </w:pPr>
      <w:r w:rsidRPr="00FD4A68">
        <w:t xml:space="preserve">Lab </w:t>
      </w:r>
      <w:r w:rsidR="00F1713E">
        <w:t>–</w:t>
      </w:r>
      <w:r w:rsidRPr="00FD4A68">
        <w:t xml:space="preserve"> </w:t>
      </w:r>
      <w:r w:rsidR="00DD4D47" w:rsidRPr="003B7C6A">
        <w:t>Authentication, Authorization</w:t>
      </w:r>
      <w:r w:rsidR="00BD242A">
        <w:t>,</w:t>
      </w:r>
      <w:r w:rsidR="00DD4D47" w:rsidRPr="003B7C6A">
        <w:t xml:space="preserve"> and Accounting</w:t>
      </w:r>
      <w:r w:rsidR="00DD4D47" w:rsidRPr="0002636A">
        <w:t xml:space="preserve"> </w:t>
      </w:r>
    </w:p>
    <w:p w14:paraId="40ACC8CD" w14:textId="731199F7" w:rsidR="009A1CF4" w:rsidRPr="009A1CF4" w:rsidRDefault="009A1CF4" w:rsidP="009A1CF4">
      <w:pPr>
        <w:pStyle w:val="InstNoteRed"/>
      </w:pPr>
    </w:p>
    <w:p w14:paraId="3FA02662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79BA26A1" w14:textId="5FC78BDE" w:rsidR="00B07168" w:rsidRDefault="00B07168" w:rsidP="00661621">
      <w:pPr>
        <w:pStyle w:val="BodyTextL25Bold"/>
      </w:pPr>
      <w:r>
        <w:t>Part 1: Adding Groups, Users, and Passwords on a Linux System</w:t>
      </w:r>
    </w:p>
    <w:p w14:paraId="4B9DB977" w14:textId="5B832DBC" w:rsidR="00B07168" w:rsidRDefault="00B07168" w:rsidP="00661621">
      <w:pPr>
        <w:pStyle w:val="BodyTextL25Bold"/>
      </w:pPr>
      <w:r>
        <w:t>Part 2: Verify Users, Groups, and Passwords</w:t>
      </w:r>
    </w:p>
    <w:p w14:paraId="527E6A39" w14:textId="72206A8F" w:rsidR="00B07168" w:rsidRDefault="00B07168" w:rsidP="00661621">
      <w:pPr>
        <w:pStyle w:val="BodyTextL25Bold"/>
      </w:pPr>
      <w:r>
        <w:t>Part 3: Using Symbolic Permissions</w:t>
      </w:r>
    </w:p>
    <w:p w14:paraId="60A4D986" w14:textId="558A4E4E" w:rsidR="00B07168" w:rsidRDefault="00B07168" w:rsidP="00661621">
      <w:pPr>
        <w:pStyle w:val="BodyTextL25Bold"/>
      </w:pPr>
      <w:r>
        <w:t>Part 4: Absolute Permissions</w:t>
      </w:r>
    </w:p>
    <w:p w14:paraId="12355EC6" w14:textId="77777777" w:rsid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5EC38726" w14:textId="77777777" w:rsidR="00DD4D47" w:rsidRDefault="00DD4D47" w:rsidP="0070610C">
      <w:pPr>
        <w:pStyle w:val="BodyTextL25"/>
      </w:pPr>
      <w:r>
        <w:t>You will be conducting host security practices using the Linux command line by performing the following tasks:</w:t>
      </w:r>
    </w:p>
    <w:p w14:paraId="2481894E" w14:textId="54584712" w:rsidR="0070610C" w:rsidRDefault="00DD4D47" w:rsidP="00661621">
      <w:pPr>
        <w:pStyle w:val="Bulletlevel1"/>
      </w:pPr>
      <w:r>
        <w:t>Adding Groups, Users, and Passwords</w:t>
      </w:r>
    </w:p>
    <w:p w14:paraId="732D59ED" w14:textId="127B8122" w:rsidR="00DD4D47" w:rsidRDefault="00DD4D47" w:rsidP="00661621">
      <w:pPr>
        <w:pStyle w:val="Bulletlevel1"/>
      </w:pPr>
      <w:r>
        <w:t>Verifying Groups, Users, and Passwords</w:t>
      </w:r>
    </w:p>
    <w:p w14:paraId="037904A2" w14:textId="54B37EF6" w:rsidR="00DD4D47" w:rsidRDefault="00DD4D47" w:rsidP="00661621">
      <w:pPr>
        <w:pStyle w:val="Bulletlevel1"/>
      </w:pPr>
      <w:r>
        <w:t>Setting Symbolic Permissions</w:t>
      </w:r>
    </w:p>
    <w:p w14:paraId="730D5512" w14:textId="389FB0BD" w:rsidR="00DD4D47" w:rsidRDefault="00DD4D47" w:rsidP="00661621">
      <w:pPr>
        <w:pStyle w:val="Bulletlevel1"/>
      </w:pPr>
      <w:r>
        <w:t>Setting Absolute Permissions</w:t>
      </w:r>
    </w:p>
    <w:p w14:paraId="187D31BB" w14:textId="77777777" w:rsidR="007D2AFE" w:rsidRDefault="007D2AFE" w:rsidP="003C08AA">
      <w:pPr>
        <w:pStyle w:val="LabSection"/>
      </w:pPr>
      <w:r>
        <w:t>Required R</w:t>
      </w:r>
      <w:r w:rsidR="006E6581">
        <w:t>esources</w:t>
      </w:r>
    </w:p>
    <w:p w14:paraId="6AACEF57" w14:textId="4DEAB7A5" w:rsidR="00F00987" w:rsidRDefault="00F00987" w:rsidP="00F00987">
      <w:pPr>
        <w:pStyle w:val="Bulletlevel1"/>
      </w:pPr>
      <w:r>
        <w:t>PC with Ubuntu installed in a VirtualBox or VMware virtual machine.</w:t>
      </w:r>
    </w:p>
    <w:p w14:paraId="1DF377BD" w14:textId="5F823889" w:rsidR="00DD4D47" w:rsidRDefault="00DD4D47" w:rsidP="00661621">
      <w:pPr>
        <w:pStyle w:val="PartHead"/>
      </w:pPr>
      <w:r>
        <w:t>Adding Groups, Users, and Passwords on a Linux System</w:t>
      </w:r>
    </w:p>
    <w:p w14:paraId="168AB0A2" w14:textId="7DE820B3" w:rsidR="00DD4D47" w:rsidRDefault="00DD4D47" w:rsidP="00661621">
      <w:pPr>
        <w:pStyle w:val="BodyTextL25"/>
      </w:pPr>
      <w:r>
        <w:t xml:space="preserve">In this </w:t>
      </w:r>
      <w:r w:rsidR="00E25A45">
        <w:t xml:space="preserve">part, </w:t>
      </w:r>
      <w:r>
        <w:t>you will add users, groups</w:t>
      </w:r>
      <w:r w:rsidR="00BD242A">
        <w:t>,</w:t>
      </w:r>
      <w:r>
        <w:t xml:space="preserve"> and password</w:t>
      </w:r>
      <w:r w:rsidR="00BD242A">
        <w:t>s</w:t>
      </w:r>
      <w:r>
        <w:t xml:space="preserve"> to the local host machine.</w:t>
      </w:r>
    </w:p>
    <w:p w14:paraId="0284743C" w14:textId="77777777" w:rsidR="00F00987" w:rsidRPr="00D36116" w:rsidRDefault="00F00987" w:rsidP="00F00987">
      <w:pPr>
        <w:pStyle w:val="StepHead"/>
        <w:numPr>
          <w:ilvl w:val="1"/>
          <w:numId w:val="12"/>
        </w:numPr>
        <w:outlineLvl w:val="0"/>
      </w:pPr>
      <w:r>
        <w:t>Open a terminal window in Ubuntu.</w:t>
      </w:r>
    </w:p>
    <w:p w14:paraId="2E6BE3D0" w14:textId="77777777" w:rsidR="00F00987" w:rsidRDefault="00F00987" w:rsidP="00F00987">
      <w:pPr>
        <w:pStyle w:val="SubStepAlpha"/>
        <w:numPr>
          <w:ilvl w:val="2"/>
          <w:numId w:val="12"/>
        </w:numPr>
      </w:pPr>
      <w:r>
        <w:t xml:space="preserve">Log in to Ubuntu using </w:t>
      </w:r>
      <w:r w:rsidRPr="00B74F6B">
        <w:t>the</w:t>
      </w:r>
      <w:r>
        <w:t xml:space="preserve"> following credentials:</w:t>
      </w:r>
    </w:p>
    <w:p w14:paraId="7C0F6E02" w14:textId="4E5FE776" w:rsidR="00F00987" w:rsidRDefault="00F00987" w:rsidP="00F00987">
      <w:pPr>
        <w:pStyle w:val="BodyTextL50"/>
      </w:pPr>
      <w:r>
        <w:t xml:space="preserve">User: </w:t>
      </w:r>
      <w:r w:rsidR="00466F0F">
        <w:rPr>
          <w:b/>
        </w:rPr>
        <w:t>bee</w:t>
      </w:r>
    </w:p>
    <w:p w14:paraId="76FC37E9" w14:textId="4CCF823C" w:rsidR="00F00987" w:rsidRDefault="00F00987" w:rsidP="00F00987">
      <w:pPr>
        <w:pStyle w:val="BodyTextL50"/>
        <w:rPr>
          <w:b/>
        </w:rPr>
      </w:pPr>
      <w:r>
        <w:t xml:space="preserve">Password: </w:t>
      </w:r>
      <w:r w:rsidR="00466F0F">
        <w:rPr>
          <w:b/>
        </w:rPr>
        <w:t>bug</w:t>
      </w:r>
    </w:p>
    <w:p w14:paraId="4FC41D79" w14:textId="24C27284" w:rsidR="00DE172D" w:rsidRDefault="004D35C7" w:rsidP="00F00987">
      <w:pPr>
        <w:pStyle w:val="BodyTextL50"/>
        <w:rPr>
          <w:b/>
        </w:rPr>
      </w:pPr>
      <w:r>
        <w:rPr>
          <w:b/>
          <w:noProof/>
        </w:rPr>
        <w:drawing>
          <wp:inline distT="0" distB="0" distL="0" distR="0" wp14:anchorId="47068821" wp14:editId="2CBE6E6D">
            <wp:extent cx="2486025" cy="819092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30" t="74849" r="24599"/>
                    <a:stretch/>
                  </pic:blipFill>
                  <pic:spPr bwMode="auto">
                    <a:xfrm>
                      <a:off x="0" y="0"/>
                      <a:ext cx="2490272" cy="82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F9E925" w14:textId="209F1FF8" w:rsidR="00F00987" w:rsidRDefault="00F00987" w:rsidP="00F00987">
      <w:pPr>
        <w:pStyle w:val="Visual"/>
      </w:pPr>
    </w:p>
    <w:p w14:paraId="427201E3" w14:textId="2B4D2086" w:rsidR="00F00987" w:rsidRDefault="00F00987" w:rsidP="000B54DE">
      <w:pPr>
        <w:pStyle w:val="SubStepAlpha"/>
        <w:keepNext/>
        <w:numPr>
          <w:ilvl w:val="2"/>
          <w:numId w:val="12"/>
        </w:numPr>
      </w:pPr>
      <w:r>
        <w:lastRenderedPageBreak/>
        <w:t xml:space="preserve">Click on the </w:t>
      </w:r>
      <w:r>
        <w:rPr>
          <w:b/>
        </w:rPr>
        <w:t>terminal</w:t>
      </w:r>
      <w:r>
        <w:t xml:space="preserve"> icon </w:t>
      </w:r>
      <w:r w:rsidRPr="00B74F6B">
        <w:t>to</w:t>
      </w:r>
      <w:r w:rsidR="00386DE8">
        <w:t xml:space="preserve"> open a</w:t>
      </w:r>
      <w:r>
        <w:t xml:space="preserve"> terminal.</w:t>
      </w:r>
    </w:p>
    <w:p w14:paraId="63A31803" w14:textId="073B5B68" w:rsidR="00DD4D47" w:rsidRDefault="00F00987" w:rsidP="00661621">
      <w:pPr>
        <w:pStyle w:val="Visual"/>
        <w:rPr>
          <w:sz w:val="20"/>
        </w:rPr>
      </w:pPr>
      <w:r w:rsidRPr="00BF0B9C">
        <w:rPr>
          <w:noProof/>
        </w:rPr>
        <w:drawing>
          <wp:inline distT="0" distB="0" distL="0" distR="0" wp14:anchorId="539B95EC" wp14:editId="170FDECD">
            <wp:extent cx="581025" cy="1996339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58" cy="208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3BA2" w14:textId="075025AA" w:rsidR="0046312A" w:rsidRDefault="00DD4D47" w:rsidP="002E0AEE">
      <w:pPr>
        <w:pStyle w:val="StepHead"/>
      </w:pPr>
      <w:r w:rsidRPr="00CB16A9">
        <w:t>Escalate privileges to the root</w:t>
      </w:r>
      <w:r w:rsidRPr="00CB16A9">
        <w:rPr>
          <w:i/>
        </w:rPr>
        <w:t xml:space="preserve"> </w:t>
      </w:r>
      <w:r w:rsidRPr="00CB16A9">
        <w:t xml:space="preserve">level by </w:t>
      </w:r>
      <w:r w:rsidR="0046312A">
        <w:t xml:space="preserve">entering the sudo su command. Enter the password </w:t>
      </w:r>
      <w:r w:rsidR="000F3289">
        <w:t>bug</w:t>
      </w:r>
      <w:r w:rsidR="0046312A">
        <w:t xml:space="preserve"> when prompted.</w:t>
      </w:r>
    </w:p>
    <w:p w14:paraId="7751AAC1" w14:textId="04FDBBE5" w:rsidR="00DD4D47" w:rsidRDefault="0046312A" w:rsidP="002E0AEE">
      <w:pPr>
        <w:pStyle w:val="CMD"/>
        <w:rPr>
          <w:b/>
        </w:rPr>
      </w:pPr>
      <w:r>
        <w:t xml:space="preserve">cisco@ubuntu:~$ </w:t>
      </w:r>
      <w:r w:rsidRPr="002E0AEE">
        <w:rPr>
          <w:b/>
        </w:rPr>
        <w:t>sudo su</w:t>
      </w:r>
    </w:p>
    <w:p w14:paraId="151E0667" w14:textId="77777777" w:rsidR="000F3289" w:rsidRDefault="000F3289" w:rsidP="002E0AEE">
      <w:pPr>
        <w:pStyle w:val="CMD"/>
        <w:rPr>
          <w:b/>
        </w:rPr>
      </w:pPr>
    </w:p>
    <w:p w14:paraId="6614D003" w14:textId="155D550F" w:rsidR="000F3289" w:rsidRDefault="000F3289" w:rsidP="000F3289">
      <w:pPr>
        <w:pStyle w:val="CMD"/>
        <w:jc w:val="center"/>
      </w:pPr>
      <w:r>
        <w:rPr>
          <w:noProof/>
        </w:rPr>
        <w:drawing>
          <wp:inline distT="0" distB="0" distL="0" distR="0" wp14:anchorId="4154005C" wp14:editId="14E33A15">
            <wp:extent cx="4537366" cy="638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554" cy="65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E5C8" w14:textId="6C37F5AB" w:rsidR="00DD4D47" w:rsidRDefault="00DD4D47" w:rsidP="002E0AEE">
      <w:pPr>
        <w:pStyle w:val="Visual"/>
        <w:rPr>
          <w:sz w:val="18"/>
        </w:rPr>
      </w:pPr>
    </w:p>
    <w:p w14:paraId="22B4B9A3" w14:textId="4D0CE48D" w:rsidR="00DD4D47" w:rsidRDefault="00DD4D47" w:rsidP="00661621">
      <w:pPr>
        <w:pStyle w:val="StepHead"/>
      </w:pPr>
      <w:r w:rsidRPr="00CB16A9">
        <w:t>Add a new group named</w:t>
      </w:r>
      <w:r w:rsidRPr="00E25A45">
        <w:rPr>
          <w:spacing w:val="-9"/>
        </w:rPr>
        <w:t xml:space="preserve"> </w:t>
      </w:r>
      <w:r w:rsidRPr="00E25A45">
        <w:t>HR</w:t>
      </w:r>
      <w:r w:rsidR="00BD242A">
        <w:t xml:space="preserve"> by entering the command </w:t>
      </w:r>
      <w:r w:rsidR="00BD242A" w:rsidRPr="00661621">
        <w:t>groupadd HR</w:t>
      </w:r>
      <w:r w:rsidRPr="00CB16A9">
        <w:t>.</w:t>
      </w:r>
    </w:p>
    <w:p w14:paraId="1A967C1A" w14:textId="1A23B389" w:rsidR="0046312A" w:rsidRPr="002E0AEE" w:rsidRDefault="0046312A" w:rsidP="002E0AEE">
      <w:pPr>
        <w:pStyle w:val="CMD"/>
      </w:pPr>
      <w:r>
        <w:t xml:space="preserve">root@ubuntu:/home/cisco# </w:t>
      </w:r>
      <w:r w:rsidRPr="002E0AEE">
        <w:rPr>
          <w:b/>
        </w:rPr>
        <w:t>groupadd HR</w:t>
      </w:r>
    </w:p>
    <w:p w14:paraId="58305A9E" w14:textId="3C866E3A" w:rsidR="00160656" w:rsidRDefault="005E5187" w:rsidP="00661621">
      <w:pPr>
        <w:pStyle w:val="Visual"/>
      </w:pPr>
      <w:r>
        <w:rPr>
          <w:noProof/>
        </w:rPr>
        <w:drawing>
          <wp:inline distT="0" distB="0" distL="0" distR="0" wp14:anchorId="625CA1B7" wp14:editId="09B33F0C">
            <wp:extent cx="640080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165AE" w14:textId="10780EDD" w:rsidR="00DD4D47" w:rsidRPr="00DD4D47" w:rsidRDefault="00DD4D47" w:rsidP="00CB16A9">
      <w:pPr>
        <w:pStyle w:val="PartHead"/>
      </w:pPr>
      <w:r>
        <w:t>Verify Users, Groups, and Passwords</w:t>
      </w:r>
    </w:p>
    <w:p w14:paraId="226E5206" w14:textId="25454639" w:rsidR="00DD4D47" w:rsidRDefault="00DD4D47" w:rsidP="00CB16A9">
      <w:pPr>
        <w:pStyle w:val="StepHead"/>
      </w:pPr>
      <w:r w:rsidRPr="00CB16A9">
        <w:t>Verify the new group has been added to the group file</w:t>
      </w:r>
      <w:r w:rsidRPr="00CB16A9">
        <w:rPr>
          <w:spacing w:val="-30"/>
        </w:rPr>
        <w:t xml:space="preserve"> </w:t>
      </w:r>
      <w:r w:rsidRPr="00E25A45">
        <w:t>list</w:t>
      </w:r>
      <w:r w:rsidR="00BD242A" w:rsidRPr="00E25A45">
        <w:t xml:space="preserve"> by entering </w:t>
      </w:r>
      <w:r w:rsidR="00BD242A">
        <w:t>cat /</w:t>
      </w:r>
      <w:r w:rsidR="000A1D8B">
        <w:t>etc/group</w:t>
      </w:r>
      <w:r>
        <w:t>.</w:t>
      </w:r>
    </w:p>
    <w:p w14:paraId="09CD6293" w14:textId="6969554F" w:rsidR="005853CF" w:rsidRPr="002E0AEE" w:rsidRDefault="005853CF" w:rsidP="002E0AEE">
      <w:pPr>
        <w:pStyle w:val="CMD"/>
      </w:pPr>
      <w:r>
        <w:t>root@ubuntu:/home/</w:t>
      </w:r>
      <w:r w:rsidR="000828C1">
        <w:t>bee</w:t>
      </w:r>
      <w:r>
        <w:t xml:space="preserve"># </w:t>
      </w:r>
      <w:r w:rsidRPr="002E0AEE">
        <w:rPr>
          <w:b/>
        </w:rPr>
        <w:t>cat /etc/group</w:t>
      </w:r>
    </w:p>
    <w:p w14:paraId="6C532B9F" w14:textId="7A451348" w:rsidR="00160656" w:rsidRDefault="00BE7A07" w:rsidP="00661621">
      <w:pPr>
        <w:pStyle w:val="Visual"/>
      </w:pPr>
      <w:r>
        <w:rPr>
          <w:noProof/>
          <w:sz w:val="20"/>
        </w:rPr>
        <w:lastRenderedPageBreak/>
        <w:drawing>
          <wp:inline distT="0" distB="0" distL="0" distR="0" wp14:anchorId="3A23C5C7" wp14:editId="4A0DE01B">
            <wp:extent cx="4610100" cy="269608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168" cy="2701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32D5" w:rsidRPr="007632D5">
        <w:rPr>
          <w:noProof/>
          <w:sz w:val="20"/>
        </w:rPr>
        <w:t xml:space="preserve"> </w:t>
      </w:r>
    </w:p>
    <w:p w14:paraId="7004980E" w14:textId="131A3BA3" w:rsidR="00DD4D47" w:rsidRDefault="00DD4D47" w:rsidP="00661621">
      <w:pPr>
        <w:pStyle w:val="BodyTextL50"/>
      </w:pPr>
      <w:r>
        <w:t xml:space="preserve">The new group </w:t>
      </w:r>
      <w:r w:rsidRPr="00661621">
        <w:t>HR</w:t>
      </w:r>
      <w:r>
        <w:rPr>
          <w:i/>
        </w:rPr>
        <w:t xml:space="preserve"> </w:t>
      </w:r>
      <w:r>
        <w:t xml:space="preserve">will be added to the bottom of the </w:t>
      </w:r>
      <w:r w:rsidRPr="00661621">
        <w:t>/etc/group</w:t>
      </w:r>
      <w:r>
        <w:rPr>
          <w:i/>
        </w:rPr>
        <w:t xml:space="preserve"> </w:t>
      </w:r>
      <w:r>
        <w:t xml:space="preserve">file with a group </w:t>
      </w:r>
      <w:r w:rsidRPr="00661621">
        <w:t>ID</w:t>
      </w:r>
      <w:r>
        <w:rPr>
          <w:i/>
        </w:rPr>
        <w:t xml:space="preserve"> </w:t>
      </w:r>
      <w:r>
        <w:t xml:space="preserve">of </w:t>
      </w:r>
      <w:r w:rsidRPr="00661621">
        <w:t>100</w:t>
      </w:r>
      <w:r w:rsidR="005C3068">
        <w:t>7</w:t>
      </w:r>
      <w:r>
        <w:t>.</w:t>
      </w:r>
    </w:p>
    <w:p w14:paraId="6A76F426" w14:textId="606DE09D" w:rsidR="00DD4D47" w:rsidRDefault="00DD4D47" w:rsidP="00CB16A9">
      <w:pPr>
        <w:pStyle w:val="StepHead"/>
      </w:pPr>
      <w:r w:rsidRPr="00CB16A9">
        <w:t>Add a new user named</w:t>
      </w:r>
      <w:r w:rsidRPr="00CB16A9">
        <w:rPr>
          <w:spacing w:val="-9"/>
        </w:rPr>
        <w:t xml:space="preserve"> </w:t>
      </w:r>
      <w:r w:rsidR="00CB16A9">
        <w:t>j</w:t>
      </w:r>
      <w:r w:rsidR="00BD176B" w:rsidRPr="00CB16A9">
        <w:t>enny</w:t>
      </w:r>
      <w:r w:rsidRPr="00CB16A9">
        <w:t>.</w:t>
      </w:r>
    </w:p>
    <w:p w14:paraId="69226D3F" w14:textId="70083013" w:rsidR="0014495A" w:rsidRPr="00547301" w:rsidRDefault="0014495A" w:rsidP="002E0AEE">
      <w:pPr>
        <w:pStyle w:val="CMD"/>
      </w:pPr>
      <w:r>
        <w:t>root@ubuntu:/home/</w:t>
      </w:r>
      <w:r w:rsidR="000828C1">
        <w:t>bee</w:t>
      </w:r>
      <w:r>
        <w:t xml:space="preserve"># </w:t>
      </w:r>
      <w:r>
        <w:rPr>
          <w:b/>
        </w:rPr>
        <w:t>adduser jenny</w:t>
      </w:r>
    </w:p>
    <w:p w14:paraId="4241A11F" w14:textId="77777777" w:rsidR="00DD4D47" w:rsidRPr="003B7C6A" w:rsidRDefault="00DD4D47" w:rsidP="002E0AEE">
      <w:pPr>
        <w:pStyle w:val="SubStepAlpha"/>
      </w:pPr>
      <w:r w:rsidRPr="003B7C6A">
        <w:t xml:space="preserve">When prompted for a new password, type </w:t>
      </w:r>
      <w:r w:rsidRPr="00661621">
        <w:rPr>
          <w:b/>
        </w:rPr>
        <w:t>lasocial</w:t>
      </w:r>
      <w:r w:rsidRPr="003B7C6A">
        <w:t>. Press</w:t>
      </w:r>
      <w:r w:rsidRPr="003B7C6A">
        <w:rPr>
          <w:spacing w:val="-17"/>
        </w:rPr>
        <w:t xml:space="preserve"> </w:t>
      </w:r>
      <w:r w:rsidRPr="00661621">
        <w:rPr>
          <w:b/>
        </w:rPr>
        <w:t>Enter</w:t>
      </w:r>
      <w:r w:rsidRPr="003B7C6A">
        <w:t>.</w:t>
      </w:r>
    </w:p>
    <w:p w14:paraId="6ACF0829" w14:textId="26A1EAB3" w:rsidR="00DD4D47" w:rsidRDefault="00DD4D47" w:rsidP="00CB16A9">
      <w:pPr>
        <w:pStyle w:val="SubStepAlpha"/>
      </w:pPr>
      <w:r w:rsidRPr="003B7C6A">
        <w:t xml:space="preserve">When prompted again, type </w:t>
      </w:r>
      <w:r w:rsidRPr="00661621">
        <w:rPr>
          <w:b/>
        </w:rPr>
        <w:t>lasocial</w:t>
      </w:r>
      <w:r w:rsidRPr="003B7C6A">
        <w:t>. Press</w:t>
      </w:r>
      <w:r w:rsidRPr="003B7C6A">
        <w:rPr>
          <w:spacing w:val="-13"/>
        </w:rPr>
        <w:t xml:space="preserve"> </w:t>
      </w:r>
      <w:r w:rsidRPr="00661621">
        <w:rPr>
          <w:b/>
        </w:rPr>
        <w:t>Enter</w:t>
      </w:r>
      <w:r w:rsidRPr="003B7C6A">
        <w:t>.</w:t>
      </w:r>
    </w:p>
    <w:p w14:paraId="23790E4C" w14:textId="56E78DE5" w:rsidR="00DD4D47" w:rsidRPr="003B7C6A" w:rsidRDefault="00DD4D47">
      <w:pPr>
        <w:pStyle w:val="SubStepAlpha"/>
      </w:pPr>
      <w:r w:rsidRPr="003B7C6A">
        <w:t xml:space="preserve">When prompted for a full name, type </w:t>
      </w:r>
      <w:r w:rsidR="00E25A45">
        <w:rPr>
          <w:b/>
        </w:rPr>
        <w:t>J</w:t>
      </w:r>
      <w:r w:rsidRPr="00661621">
        <w:rPr>
          <w:b/>
        </w:rPr>
        <w:t>enny</w:t>
      </w:r>
      <w:r w:rsidRPr="003B7C6A">
        <w:t>. Press</w:t>
      </w:r>
      <w:r w:rsidRPr="003B7C6A">
        <w:rPr>
          <w:spacing w:val="-17"/>
        </w:rPr>
        <w:t xml:space="preserve"> </w:t>
      </w:r>
      <w:r w:rsidRPr="00661621">
        <w:rPr>
          <w:b/>
        </w:rPr>
        <w:t>Enter</w:t>
      </w:r>
      <w:r w:rsidRPr="003B7C6A">
        <w:t>.</w:t>
      </w:r>
    </w:p>
    <w:p w14:paraId="762647C2" w14:textId="6D4D5CBE" w:rsidR="00DD4D47" w:rsidRPr="003B7C6A" w:rsidRDefault="00DD4D47">
      <w:pPr>
        <w:pStyle w:val="SubStepAlpha"/>
      </w:pPr>
      <w:r w:rsidRPr="003B7C6A">
        <w:t xml:space="preserve">For the rest of the configurations, press </w:t>
      </w:r>
      <w:r w:rsidRPr="00661621">
        <w:rPr>
          <w:b/>
        </w:rPr>
        <w:t>Enter</w:t>
      </w:r>
      <w:r w:rsidRPr="003B7C6A">
        <w:t xml:space="preserve"> until when asked is the information</w:t>
      </w:r>
      <w:r w:rsidRPr="003B7C6A">
        <w:rPr>
          <w:spacing w:val="-5"/>
        </w:rPr>
        <w:t xml:space="preserve"> </w:t>
      </w:r>
      <w:r w:rsidRPr="003B7C6A">
        <w:t>correct.</w:t>
      </w:r>
    </w:p>
    <w:p w14:paraId="359BC8A0" w14:textId="31B86956" w:rsidR="00DD4D47" w:rsidRDefault="00DD4D47">
      <w:pPr>
        <w:pStyle w:val="SubStepAlpha"/>
      </w:pPr>
      <w:r w:rsidRPr="003B7C6A">
        <w:t>Type</w:t>
      </w:r>
      <w:r>
        <w:t xml:space="preserve"> </w:t>
      </w:r>
      <w:r>
        <w:rPr>
          <w:b/>
        </w:rPr>
        <w:t xml:space="preserve">Y </w:t>
      </w:r>
      <w:r>
        <w:t>for yes and press</w:t>
      </w:r>
      <w:r>
        <w:rPr>
          <w:spacing w:val="-5"/>
        </w:rPr>
        <w:t xml:space="preserve"> </w:t>
      </w:r>
      <w:r>
        <w:rPr>
          <w:b/>
        </w:rPr>
        <w:t>Enter</w:t>
      </w:r>
      <w:r>
        <w:t>.</w:t>
      </w:r>
    </w:p>
    <w:p w14:paraId="0D6DA61D" w14:textId="50767808" w:rsidR="00CB16A9" w:rsidRDefault="0014495A" w:rsidP="002E0AEE">
      <w:pPr>
        <w:pStyle w:val="Visual"/>
      </w:pPr>
      <w:r w:rsidRPr="0014495A">
        <w:rPr>
          <w:noProof/>
        </w:rPr>
        <w:t xml:space="preserve"> </w:t>
      </w:r>
      <w:r w:rsidR="000828C1">
        <w:rPr>
          <w:noProof/>
        </w:rPr>
        <w:drawing>
          <wp:inline distT="0" distB="0" distL="0" distR="0" wp14:anchorId="16D989F7" wp14:editId="108537D6">
            <wp:extent cx="5076825" cy="30112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54" cy="301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FDFD4" w14:textId="303B03E8" w:rsidR="00CB16A9" w:rsidRDefault="00CB16A9" w:rsidP="00661621">
      <w:pPr>
        <w:pStyle w:val="StepHead"/>
      </w:pPr>
      <w:r>
        <w:lastRenderedPageBreak/>
        <w:t xml:space="preserve">Place the user jenny in the </w:t>
      </w:r>
      <w:r w:rsidRPr="00CB16A9">
        <w:t>HR</w:t>
      </w:r>
      <w:r>
        <w:t xml:space="preserve"> group.</w:t>
      </w:r>
    </w:p>
    <w:p w14:paraId="4AEC079D" w14:textId="4B6EAE1B" w:rsidR="001B6650" w:rsidRDefault="001B6650" w:rsidP="002E0AEE">
      <w:pPr>
        <w:pStyle w:val="CMD"/>
        <w:rPr>
          <w:b/>
        </w:rPr>
      </w:pPr>
      <w:r>
        <w:t>root@ubuntu:/home/</w:t>
      </w:r>
      <w:r w:rsidR="00480E18">
        <w:t>bee</w:t>
      </w:r>
      <w:r>
        <w:t xml:space="preserve"># </w:t>
      </w:r>
      <w:r>
        <w:rPr>
          <w:b/>
        </w:rPr>
        <w:t>usermod –G HR jenny</w:t>
      </w:r>
    </w:p>
    <w:p w14:paraId="45C822D6" w14:textId="2AD30C6B" w:rsidR="00DD4D47" w:rsidRDefault="00480E18" w:rsidP="002E0AEE">
      <w:pPr>
        <w:pStyle w:val="Visual"/>
        <w:rPr>
          <w:sz w:val="19"/>
        </w:rPr>
      </w:pPr>
      <w:r>
        <w:rPr>
          <w:noProof/>
          <w:sz w:val="19"/>
        </w:rPr>
        <w:drawing>
          <wp:inline distT="0" distB="0" distL="0" distR="0" wp14:anchorId="0E01929B" wp14:editId="49B65175">
            <wp:extent cx="5276850" cy="4632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147" cy="50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D3F4A" w14:textId="631A3E61" w:rsidR="00DD4D47" w:rsidRPr="00E25A45" w:rsidRDefault="00DD4D47" w:rsidP="00CB16A9">
      <w:pPr>
        <w:pStyle w:val="StepHead"/>
      </w:pPr>
      <w:r w:rsidRPr="00CB16A9">
        <w:t>Add another new user named</w:t>
      </w:r>
      <w:r w:rsidRPr="00CB16A9">
        <w:rPr>
          <w:spacing w:val="-8"/>
        </w:rPr>
        <w:t xml:space="preserve"> </w:t>
      </w:r>
      <w:r w:rsidR="00CB16A9">
        <w:t>j</w:t>
      </w:r>
      <w:r w:rsidR="00BD176B" w:rsidRPr="00CB16A9">
        <w:t>oe</w:t>
      </w:r>
      <w:r w:rsidRPr="00E25A45">
        <w:t>.</w:t>
      </w:r>
    </w:p>
    <w:p w14:paraId="5EADC056" w14:textId="11A91E20" w:rsidR="001B6650" w:rsidRDefault="001B6650" w:rsidP="002E0AEE">
      <w:pPr>
        <w:pStyle w:val="CMD"/>
      </w:pPr>
      <w:r>
        <w:t>root@ubuntu:/home/</w:t>
      </w:r>
      <w:r w:rsidR="000828C1">
        <w:t>bee</w:t>
      </w:r>
      <w:r>
        <w:t xml:space="preserve"># </w:t>
      </w:r>
      <w:r w:rsidR="0062418E">
        <w:rPr>
          <w:b/>
        </w:rPr>
        <w:t>adduser joe</w:t>
      </w:r>
    </w:p>
    <w:p w14:paraId="70A542CA" w14:textId="0704D00A" w:rsidR="001B6650" w:rsidRDefault="00DD4D47" w:rsidP="002E0AEE">
      <w:pPr>
        <w:pStyle w:val="SubStepAlpha"/>
      </w:pPr>
      <w:r>
        <w:t xml:space="preserve">When prompted for a new password, type </w:t>
      </w:r>
      <w:r>
        <w:rPr>
          <w:b/>
        </w:rPr>
        <w:t>tooth</w:t>
      </w:r>
      <w:r>
        <w:t>. Press</w:t>
      </w:r>
      <w:r>
        <w:rPr>
          <w:spacing w:val="-15"/>
        </w:rPr>
        <w:t xml:space="preserve"> </w:t>
      </w:r>
      <w:r>
        <w:rPr>
          <w:b/>
        </w:rPr>
        <w:t>Enter</w:t>
      </w:r>
      <w:r>
        <w:t>.</w:t>
      </w:r>
    </w:p>
    <w:p w14:paraId="1A626559" w14:textId="7A06688A" w:rsidR="00DD4D47" w:rsidRPr="00661621" w:rsidRDefault="00DD4D47" w:rsidP="00DD4D47">
      <w:pPr>
        <w:pStyle w:val="SubStepAlpha"/>
      </w:pPr>
      <w:r>
        <w:t xml:space="preserve">When prompted again, type </w:t>
      </w:r>
      <w:r>
        <w:rPr>
          <w:b/>
        </w:rPr>
        <w:t>tooth</w:t>
      </w:r>
      <w:r>
        <w:t>. Press</w:t>
      </w:r>
      <w:r>
        <w:rPr>
          <w:spacing w:val="-10"/>
        </w:rPr>
        <w:t xml:space="preserve"> </w:t>
      </w:r>
      <w:r>
        <w:rPr>
          <w:b/>
        </w:rPr>
        <w:t>Enter</w:t>
      </w:r>
      <w:r w:rsidR="00CB16A9" w:rsidRPr="00661621">
        <w:t>.</w:t>
      </w:r>
    </w:p>
    <w:p w14:paraId="4BD6D7CE" w14:textId="54229AA0" w:rsidR="00DD4D47" w:rsidRDefault="00DD4D47" w:rsidP="00E25A45">
      <w:pPr>
        <w:pStyle w:val="SubStepAlpha"/>
      </w:pPr>
      <w:r>
        <w:t xml:space="preserve">When prompted for a full name, type </w:t>
      </w:r>
      <w:r w:rsidR="00E25A45">
        <w:rPr>
          <w:b/>
        </w:rPr>
        <w:t>J</w:t>
      </w:r>
      <w:r w:rsidR="00BD176B">
        <w:rPr>
          <w:b/>
        </w:rPr>
        <w:t>oe</w:t>
      </w:r>
      <w:r>
        <w:t>. Press</w:t>
      </w:r>
      <w:r>
        <w:rPr>
          <w:spacing w:val="-17"/>
        </w:rPr>
        <w:t xml:space="preserve"> </w:t>
      </w:r>
      <w:r>
        <w:rPr>
          <w:b/>
        </w:rPr>
        <w:t>Enter</w:t>
      </w:r>
      <w:r>
        <w:t>.</w:t>
      </w:r>
    </w:p>
    <w:p w14:paraId="0C21D6D3" w14:textId="77777777" w:rsidR="00DD4D47" w:rsidRDefault="00DD4D47" w:rsidP="00E25A45">
      <w:pPr>
        <w:pStyle w:val="SubStepAlpha"/>
      </w:pPr>
      <w:r>
        <w:t xml:space="preserve">For the rest of the configurations, press </w:t>
      </w:r>
      <w:r>
        <w:rPr>
          <w:b/>
        </w:rPr>
        <w:t xml:space="preserve">Enter </w:t>
      </w:r>
      <w:r>
        <w:t xml:space="preserve">until </w:t>
      </w:r>
      <w:r w:rsidRPr="00E25A45">
        <w:t>when</w:t>
      </w:r>
      <w:r>
        <w:t xml:space="preserve"> asked is the information</w:t>
      </w:r>
      <w:r>
        <w:rPr>
          <w:spacing w:val="-5"/>
        </w:rPr>
        <w:t xml:space="preserve"> </w:t>
      </w:r>
      <w:r>
        <w:t>correct.</w:t>
      </w:r>
    </w:p>
    <w:p w14:paraId="093B2017" w14:textId="77777777" w:rsidR="00DD4D47" w:rsidRDefault="00DD4D47" w:rsidP="00661621">
      <w:pPr>
        <w:pStyle w:val="SubStepAlpha"/>
        <w:keepNext/>
      </w:pPr>
      <w:r>
        <w:t xml:space="preserve">Type </w:t>
      </w:r>
      <w:r>
        <w:rPr>
          <w:b/>
        </w:rPr>
        <w:t xml:space="preserve">Y </w:t>
      </w:r>
      <w:r>
        <w:t>for yes and press</w:t>
      </w:r>
      <w:r>
        <w:rPr>
          <w:spacing w:val="-6"/>
        </w:rPr>
        <w:t xml:space="preserve"> </w:t>
      </w:r>
      <w:r>
        <w:rPr>
          <w:b/>
        </w:rPr>
        <w:t>Enter</w:t>
      </w:r>
      <w:r>
        <w:t>.</w:t>
      </w:r>
    </w:p>
    <w:p w14:paraId="620E40D6" w14:textId="3474F12E" w:rsidR="0062418E" w:rsidRDefault="00FA77D6" w:rsidP="002E0AEE">
      <w:pPr>
        <w:pStyle w:val="Visual"/>
      </w:pPr>
      <w:r>
        <w:rPr>
          <w:noProof/>
        </w:rPr>
        <w:drawing>
          <wp:inline distT="0" distB="0" distL="0" distR="0" wp14:anchorId="15F9A684" wp14:editId="11038774">
            <wp:extent cx="5810250" cy="2190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333" cy="2203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0F6F" w14:textId="7308C0A3" w:rsidR="00DD4D47" w:rsidRPr="00557C5D" w:rsidRDefault="00DD4D47" w:rsidP="002E0AEE">
      <w:pPr>
        <w:pStyle w:val="SubStepAlpha"/>
      </w:pPr>
      <w:r w:rsidRPr="00E25A45">
        <w:t xml:space="preserve">Place the user </w:t>
      </w:r>
      <w:r w:rsidR="00E25A45">
        <w:t>j</w:t>
      </w:r>
      <w:r w:rsidR="00557C5D" w:rsidRPr="00E25A45">
        <w:t xml:space="preserve">oe </w:t>
      </w:r>
      <w:r w:rsidRPr="00E25A45">
        <w:t>in the HR</w:t>
      </w:r>
      <w:r w:rsidRPr="005511FD">
        <w:rPr>
          <w:spacing w:val="-13"/>
        </w:rPr>
        <w:t xml:space="preserve"> </w:t>
      </w:r>
      <w:r w:rsidRPr="00557C5D">
        <w:t>group.</w:t>
      </w:r>
    </w:p>
    <w:p w14:paraId="01578DE3" w14:textId="5E504B43" w:rsidR="0062418E" w:rsidRDefault="0062418E" w:rsidP="002E0AEE">
      <w:pPr>
        <w:pStyle w:val="CMD"/>
      </w:pPr>
      <w:r>
        <w:t>root@ubuntu:/home/</w:t>
      </w:r>
      <w:r w:rsidR="002C7A42">
        <w:t>bee</w:t>
      </w:r>
      <w:r>
        <w:t xml:space="preserve"># </w:t>
      </w:r>
      <w:r>
        <w:rPr>
          <w:b/>
        </w:rPr>
        <w:t>usermod –G HR joe</w:t>
      </w:r>
    </w:p>
    <w:p w14:paraId="234D8FBC" w14:textId="6871033C" w:rsidR="00DD4D47" w:rsidRDefault="00864B26" w:rsidP="00D167F1">
      <w:pPr>
        <w:pStyle w:val="Visual"/>
        <w:rPr>
          <w:sz w:val="17"/>
        </w:rPr>
      </w:pPr>
      <w:r>
        <w:rPr>
          <w:noProof/>
          <w:sz w:val="17"/>
        </w:rPr>
        <w:drawing>
          <wp:inline distT="0" distB="0" distL="0" distR="0" wp14:anchorId="615D7984" wp14:editId="463853C8">
            <wp:extent cx="3695700" cy="35296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402" cy="35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FF41D" w14:textId="77777777" w:rsidR="00DD4D47" w:rsidRPr="005511FD" w:rsidRDefault="00DD4D47" w:rsidP="00E25A45">
      <w:pPr>
        <w:pStyle w:val="StepHead"/>
      </w:pPr>
      <w:r w:rsidRPr="00E25A45">
        <w:t>Verify the newly created users in the passwd</w:t>
      </w:r>
      <w:r w:rsidRPr="00E25A45">
        <w:rPr>
          <w:spacing w:val="-16"/>
        </w:rPr>
        <w:t xml:space="preserve"> </w:t>
      </w:r>
      <w:r w:rsidRPr="005511FD">
        <w:t>file.</w:t>
      </w:r>
    </w:p>
    <w:p w14:paraId="09440CFA" w14:textId="733F495E" w:rsidR="00542F2A" w:rsidRDefault="00542F2A" w:rsidP="002E0AEE">
      <w:pPr>
        <w:pStyle w:val="CMD"/>
      </w:pPr>
      <w:r>
        <w:t>root@ubuntu:/home/</w:t>
      </w:r>
      <w:r w:rsidR="008C7AFC">
        <w:t>bee</w:t>
      </w:r>
      <w:r>
        <w:t xml:space="preserve"># </w:t>
      </w:r>
      <w:r>
        <w:rPr>
          <w:b/>
        </w:rPr>
        <w:t>cat /etc/passwd</w:t>
      </w:r>
    </w:p>
    <w:p w14:paraId="3A94EE0D" w14:textId="16E25FA2" w:rsidR="00DD4D47" w:rsidRDefault="00E36906" w:rsidP="00661621">
      <w:pPr>
        <w:pStyle w:val="Visual"/>
        <w:rPr>
          <w:sz w:val="20"/>
        </w:rPr>
      </w:pPr>
      <w:r>
        <w:rPr>
          <w:noProof/>
        </w:rPr>
        <w:drawing>
          <wp:inline distT="0" distB="0" distL="0" distR="0" wp14:anchorId="066A1220" wp14:editId="412462DA">
            <wp:extent cx="5305425" cy="395337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33" cy="41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2F2A" w:rsidRPr="00542F2A">
        <w:rPr>
          <w:noProof/>
        </w:rPr>
        <w:t xml:space="preserve"> </w:t>
      </w:r>
    </w:p>
    <w:p w14:paraId="7429D570" w14:textId="77777777" w:rsidR="00DD4D47" w:rsidRDefault="00DD4D47" w:rsidP="00E25A45">
      <w:pPr>
        <w:pStyle w:val="StepHead"/>
      </w:pPr>
      <w:r w:rsidRPr="00E25A45">
        <w:t>View the created users in the s</w:t>
      </w:r>
      <w:r w:rsidRPr="008B2F50">
        <w:t>hadow</w:t>
      </w:r>
      <w:r w:rsidRPr="00E25A45">
        <w:rPr>
          <w:spacing w:val="-16"/>
        </w:rPr>
        <w:t xml:space="preserve"> </w:t>
      </w:r>
      <w:r w:rsidRPr="00E25A45">
        <w:t>file.</w:t>
      </w:r>
    </w:p>
    <w:p w14:paraId="1FF2EFA5" w14:textId="0B5D00A3" w:rsidR="0087454D" w:rsidRDefault="0087454D" w:rsidP="002E0AEE">
      <w:pPr>
        <w:pStyle w:val="CMD"/>
      </w:pPr>
      <w:r>
        <w:t>root@ubuntu:/home/</w:t>
      </w:r>
      <w:r w:rsidR="00CC72DC">
        <w:t>bee</w:t>
      </w:r>
      <w:r>
        <w:t xml:space="preserve"># </w:t>
      </w:r>
      <w:r w:rsidR="00051A00">
        <w:rPr>
          <w:b/>
        </w:rPr>
        <w:t>cat /etc/shadow</w:t>
      </w:r>
    </w:p>
    <w:p w14:paraId="20455538" w14:textId="1E7A5780" w:rsidR="00DD4D47" w:rsidRDefault="00DD4D47" w:rsidP="002E0AEE">
      <w:pPr>
        <w:pStyle w:val="PartHead"/>
      </w:pPr>
      <w:r>
        <w:lastRenderedPageBreak/>
        <w:t>Using Symbolic Permissions</w:t>
      </w:r>
    </w:p>
    <w:p w14:paraId="632D2E3C" w14:textId="68BF086C" w:rsidR="00DD4D47" w:rsidRPr="00E25A45" w:rsidRDefault="00DD4D47" w:rsidP="002E0AEE">
      <w:pPr>
        <w:pStyle w:val="StepHead"/>
      </w:pPr>
      <w:r w:rsidRPr="00E25A45">
        <w:t xml:space="preserve">While on the </w:t>
      </w:r>
      <w:r w:rsidRPr="00661621">
        <w:t>Ubuntu</w:t>
      </w:r>
      <w:r w:rsidRPr="00E25A45">
        <w:rPr>
          <w:i/>
        </w:rPr>
        <w:t xml:space="preserve"> </w:t>
      </w:r>
      <w:r w:rsidRPr="00E25A45">
        <w:t xml:space="preserve">system, press and hold the keys </w:t>
      </w:r>
      <w:r w:rsidRPr="00557C5D">
        <w:t>CTRL+ALT+F1</w:t>
      </w:r>
      <w:r w:rsidRPr="00E25A45">
        <w:t xml:space="preserve"> until the screen changes to the </w:t>
      </w:r>
      <w:r w:rsidRPr="00661621">
        <w:t>tty1</w:t>
      </w:r>
      <w:r w:rsidRPr="00661621">
        <w:rPr>
          <w:spacing w:val="-12"/>
        </w:rPr>
        <w:t xml:space="preserve"> </w:t>
      </w:r>
      <w:r w:rsidR="00664381">
        <w:t>T</w:t>
      </w:r>
      <w:r w:rsidRPr="00661621">
        <w:t>erminal</w:t>
      </w:r>
      <w:r w:rsidRPr="00E25A45">
        <w:t>.</w:t>
      </w:r>
    </w:p>
    <w:p w14:paraId="57539D85" w14:textId="4DBCFDC6" w:rsidR="00DD4D47" w:rsidRDefault="001C3903" w:rsidP="00661621">
      <w:pPr>
        <w:pStyle w:val="Visual"/>
        <w:rPr>
          <w:sz w:val="20"/>
        </w:rPr>
      </w:pPr>
      <w:r>
        <w:rPr>
          <w:noProof/>
          <w:sz w:val="20"/>
        </w:rPr>
        <w:drawing>
          <wp:inline distT="0" distB="0" distL="0" distR="0" wp14:anchorId="1BF8EDBE" wp14:editId="1E8B6CAF">
            <wp:extent cx="2609215" cy="762000"/>
            <wp:effectExtent l="0" t="0" r="635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3A526D" w14:textId="56E30BA7" w:rsidR="00C94728" w:rsidRDefault="00C94728" w:rsidP="00C94728">
      <w:pPr>
        <w:pStyle w:val="BodyTextL25"/>
      </w:pPr>
      <w:r w:rsidRPr="00051A00">
        <w:rPr>
          <w:b/>
        </w:rPr>
        <w:t>Note</w:t>
      </w:r>
      <w:r w:rsidRPr="00051A00">
        <w:t>:</w:t>
      </w:r>
      <w:r>
        <w:rPr>
          <w:b/>
        </w:rPr>
        <w:t xml:space="preserve"> </w:t>
      </w:r>
      <w:r>
        <w:t xml:space="preserve">If you are unable to use tty1 terminal, return to graphical user interface (GUI) of the host by using </w:t>
      </w:r>
      <w:r w:rsidRPr="00C94728">
        <w:rPr>
          <w:b/>
        </w:rPr>
        <w:t>CTRL+ALT+F7</w:t>
      </w:r>
      <w:r>
        <w:t xml:space="preserve"> and open a terminal window in the GUI Ubuntu OS. At the prompt, enter </w:t>
      </w:r>
      <w:r>
        <w:rPr>
          <w:b/>
        </w:rPr>
        <w:t xml:space="preserve">su –l jenny </w:t>
      </w:r>
      <w:r>
        <w:t xml:space="preserve">at the prompt and enter the password </w:t>
      </w:r>
      <w:r>
        <w:rPr>
          <w:b/>
        </w:rPr>
        <w:t>lasocial</w:t>
      </w:r>
      <w:r>
        <w:t>.</w:t>
      </w:r>
      <w:r w:rsidR="00DC766E">
        <w:t xml:space="preserve"> Proceed to Step 4.</w:t>
      </w:r>
    </w:p>
    <w:p w14:paraId="38A489D6" w14:textId="1B48ADD0" w:rsidR="00C94728" w:rsidRDefault="00C94728" w:rsidP="00C94728">
      <w:pPr>
        <w:pStyle w:val="CMD"/>
        <w:rPr>
          <w:b/>
        </w:rPr>
      </w:pPr>
      <w:r>
        <w:t xml:space="preserve">cisco@ubuntu:~$ </w:t>
      </w:r>
      <w:r w:rsidRPr="00C94728">
        <w:rPr>
          <w:b/>
        </w:rPr>
        <w:t>su –l jenny</w:t>
      </w:r>
    </w:p>
    <w:p w14:paraId="3981954B" w14:textId="77777777" w:rsidR="00C94728" w:rsidRPr="00C94728" w:rsidRDefault="00C94728" w:rsidP="00C94728">
      <w:pPr>
        <w:pStyle w:val="Visual"/>
      </w:pPr>
      <w:r w:rsidRPr="00C94728">
        <w:rPr>
          <w:noProof/>
        </w:rPr>
        <w:drawing>
          <wp:inline distT="0" distB="0" distL="0" distR="0" wp14:anchorId="3B4927AD" wp14:editId="0083F1FE">
            <wp:extent cx="4286250" cy="485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B689" w14:textId="4DBD6E20" w:rsidR="00C94728" w:rsidRDefault="00C94728" w:rsidP="00CE0332">
      <w:pPr>
        <w:pStyle w:val="BodyTextL25"/>
      </w:pPr>
      <w:r w:rsidRPr="00CE0332">
        <w:rPr>
          <w:b/>
        </w:rPr>
        <w:t>Note</w:t>
      </w:r>
      <w:r>
        <w:t xml:space="preserve">: If </w:t>
      </w:r>
      <w:r w:rsidRPr="00C94728">
        <w:t>CTRL+ALT+F7</w:t>
      </w:r>
      <w:r>
        <w:t xml:space="preserve"> did not work, try </w:t>
      </w:r>
      <w:r w:rsidRPr="00C94728">
        <w:t>CTRL+ALT+F8</w:t>
      </w:r>
      <w:r>
        <w:t>.</w:t>
      </w:r>
    </w:p>
    <w:p w14:paraId="43ECC9AD" w14:textId="77777777" w:rsidR="00DD4D47" w:rsidRPr="00E25A45" w:rsidRDefault="00DD4D47" w:rsidP="002E0AEE">
      <w:pPr>
        <w:pStyle w:val="StepHead"/>
      </w:pPr>
      <w:r w:rsidRPr="00E25A45">
        <w:t>Once on the Terminal</w:t>
      </w:r>
      <w:r w:rsidRPr="00E25A45">
        <w:rPr>
          <w:i/>
        </w:rPr>
        <w:t xml:space="preserve"> </w:t>
      </w:r>
      <w:r w:rsidRPr="005511FD">
        <w:t xml:space="preserve">login screen, type </w:t>
      </w:r>
      <w:r w:rsidRPr="00E25A45">
        <w:t>jenny and press</w:t>
      </w:r>
      <w:r w:rsidRPr="00E25A45">
        <w:rPr>
          <w:spacing w:val="-20"/>
        </w:rPr>
        <w:t xml:space="preserve"> </w:t>
      </w:r>
      <w:r w:rsidRPr="00E25A45">
        <w:t>Enter.</w:t>
      </w:r>
    </w:p>
    <w:p w14:paraId="6E01C2C5" w14:textId="43CF82F8" w:rsidR="00DD4D47" w:rsidRDefault="00DD4D47" w:rsidP="00661621">
      <w:pPr>
        <w:pStyle w:val="StepHead"/>
        <w:keepNext w:val="0"/>
      </w:pPr>
      <w:r w:rsidRPr="005511FD">
        <w:t xml:space="preserve">When prompted for the password, type </w:t>
      </w:r>
      <w:r w:rsidR="005523BC">
        <w:t>123456</w:t>
      </w:r>
      <w:r w:rsidRPr="00E25A45">
        <w:t xml:space="preserve"> and press</w:t>
      </w:r>
      <w:r w:rsidRPr="00E25A45">
        <w:rPr>
          <w:spacing w:val="-16"/>
        </w:rPr>
        <w:t xml:space="preserve"> </w:t>
      </w:r>
      <w:r w:rsidRPr="005511FD">
        <w:t>Enter</w:t>
      </w:r>
      <w:r w:rsidRPr="00E25A45">
        <w:t>.</w:t>
      </w:r>
    </w:p>
    <w:p w14:paraId="5499E000" w14:textId="551FD1DC" w:rsidR="00DD4D47" w:rsidRPr="00557C5D" w:rsidRDefault="00DD4D47" w:rsidP="005511FD">
      <w:pPr>
        <w:pStyle w:val="StepHead"/>
      </w:pPr>
      <w:r w:rsidRPr="005511FD">
        <w:t xml:space="preserve">After a successful login, you will see the </w:t>
      </w:r>
      <w:r w:rsidR="00CE0332">
        <w:rPr>
          <w:i/>
        </w:rPr>
        <w:t>jenny@u</w:t>
      </w:r>
      <w:r w:rsidRPr="005511FD">
        <w:rPr>
          <w:i/>
        </w:rPr>
        <w:t>buntu:~$</w:t>
      </w:r>
      <w:r w:rsidRPr="00557C5D">
        <w:rPr>
          <w:i/>
          <w:spacing w:val="-22"/>
        </w:rPr>
        <w:t xml:space="preserve"> </w:t>
      </w:r>
      <w:r w:rsidRPr="00557C5D">
        <w:t>prompt.</w:t>
      </w:r>
    </w:p>
    <w:p w14:paraId="2E333126" w14:textId="7B7F1113" w:rsidR="00DD4D47" w:rsidRDefault="00635AC3" w:rsidP="002E0AEE">
      <w:pPr>
        <w:pStyle w:val="Visual"/>
      </w:pPr>
      <w:r w:rsidRPr="00635AC3">
        <w:rPr>
          <w:noProof/>
        </w:rPr>
        <w:drawing>
          <wp:inline distT="0" distB="0" distL="0" distR="0" wp14:anchorId="3047FC33" wp14:editId="425561C7">
            <wp:extent cx="4114800" cy="2409029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0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B65D" w14:textId="77777777" w:rsidR="00DD4D47" w:rsidRDefault="00DD4D47" w:rsidP="00661621">
      <w:pPr>
        <w:pStyle w:val="BodyTextL50"/>
      </w:pPr>
      <w:r>
        <w:t xml:space="preserve">Since we are not logged in as the </w:t>
      </w:r>
      <w:r>
        <w:rPr>
          <w:i/>
        </w:rPr>
        <w:t xml:space="preserve">root </w:t>
      </w:r>
      <w:r>
        <w:t>(</w:t>
      </w:r>
      <w:r w:rsidRPr="00661621">
        <w:t>superuser</w:t>
      </w:r>
      <w:r>
        <w:t xml:space="preserve">), we are presented with the dollar sign instead of the </w:t>
      </w:r>
      <w:r>
        <w:rPr>
          <w:i/>
        </w:rPr>
        <w:t xml:space="preserve"># </w:t>
      </w:r>
      <w:r>
        <w:t>if we were to be logged in as the user root.</w:t>
      </w:r>
    </w:p>
    <w:p w14:paraId="41ED514B" w14:textId="77777777" w:rsidR="00DD4D47" w:rsidRDefault="00DD4D47" w:rsidP="005511FD">
      <w:pPr>
        <w:pStyle w:val="StepHead"/>
      </w:pPr>
      <w:r w:rsidRPr="00E25A45">
        <w:t>View your present</w:t>
      </w:r>
      <w:r w:rsidRPr="00E25A45">
        <w:rPr>
          <w:spacing w:val="-13"/>
        </w:rPr>
        <w:t xml:space="preserve"> </w:t>
      </w:r>
      <w:r w:rsidRPr="00E25A45">
        <w:t>directory.</w:t>
      </w:r>
    </w:p>
    <w:p w14:paraId="31F321F5" w14:textId="576A8C6B" w:rsidR="007B7103" w:rsidRPr="002E0AEE" w:rsidRDefault="007B7103" w:rsidP="002E0AEE">
      <w:pPr>
        <w:pStyle w:val="CMD"/>
      </w:pPr>
      <w:r>
        <w:t xml:space="preserve">jenny@ubuntu:~$ </w:t>
      </w:r>
      <w:r w:rsidRPr="002E0AEE">
        <w:rPr>
          <w:b/>
        </w:rPr>
        <w:t>pwd</w:t>
      </w:r>
    </w:p>
    <w:p w14:paraId="48547DCA" w14:textId="22134F12" w:rsidR="00DD4D47" w:rsidRDefault="003C46EB" w:rsidP="002E0AEE">
      <w:pPr>
        <w:pStyle w:val="Visual"/>
      </w:pPr>
      <w:r w:rsidRPr="003C46EB">
        <w:rPr>
          <w:noProof/>
          <w:sz w:val="21"/>
        </w:rPr>
        <w:lastRenderedPageBreak/>
        <w:drawing>
          <wp:inline distT="0" distB="0" distL="0" distR="0" wp14:anchorId="3D0D6506" wp14:editId="1615946D">
            <wp:extent cx="4114800" cy="326877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10D00" w14:textId="77777777" w:rsidR="00AE428A" w:rsidRDefault="00AE428A" w:rsidP="00661621">
      <w:pPr>
        <w:pStyle w:val="StepHead"/>
      </w:pPr>
      <w:r w:rsidRPr="00E25A45">
        <w:t>Go back one directory level to the /home</w:t>
      </w:r>
      <w:r w:rsidRPr="00E25A45">
        <w:rPr>
          <w:spacing w:val="-16"/>
        </w:rPr>
        <w:t xml:space="preserve"> </w:t>
      </w:r>
      <w:r w:rsidRPr="00E25A45">
        <w:t>directory.</w:t>
      </w:r>
    </w:p>
    <w:p w14:paraId="72882B29" w14:textId="6D4D9D83" w:rsidR="007B7103" w:rsidRPr="00547301" w:rsidRDefault="007B7103" w:rsidP="002E0AEE">
      <w:pPr>
        <w:pStyle w:val="CMD"/>
      </w:pPr>
      <w:r>
        <w:t xml:space="preserve">jenny@ubuntu:~$ </w:t>
      </w:r>
      <w:r>
        <w:rPr>
          <w:b/>
        </w:rPr>
        <w:t>cd ..</w:t>
      </w:r>
    </w:p>
    <w:p w14:paraId="08BC9F81" w14:textId="7FDE024B" w:rsidR="00AE428A" w:rsidRDefault="003C46EB" w:rsidP="002E0AEE">
      <w:pPr>
        <w:pStyle w:val="Visual"/>
        <w:rPr>
          <w:sz w:val="20"/>
        </w:rPr>
      </w:pPr>
      <w:r w:rsidRPr="003C46EB">
        <w:rPr>
          <w:noProof/>
        </w:rPr>
        <w:drawing>
          <wp:inline distT="0" distB="0" distL="0" distR="0" wp14:anchorId="613D7B15" wp14:editId="5A00C716">
            <wp:extent cx="4114800" cy="326877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6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0412" w14:textId="77777777" w:rsidR="00AE428A" w:rsidRDefault="00AE428A" w:rsidP="00661621">
      <w:pPr>
        <w:pStyle w:val="StepHead"/>
      </w:pPr>
      <w:r w:rsidRPr="00E25A45">
        <w:t>List all directories and their</w:t>
      </w:r>
      <w:r w:rsidRPr="00E25A45">
        <w:rPr>
          <w:spacing w:val="-14"/>
        </w:rPr>
        <w:t xml:space="preserve"> </w:t>
      </w:r>
      <w:r w:rsidRPr="00E25A45">
        <w:t>permissions.</w:t>
      </w:r>
    </w:p>
    <w:p w14:paraId="5D3984BC" w14:textId="768697D4" w:rsidR="003C46EB" w:rsidRPr="00547301" w:rsidRDefault="003C46EB" w:rsidP="002E0AEE">
      <w:pPr>
        <w:pStyle w:val="CMD"/>
      </w:pPr>
      <w:r>
        <w:t xml:space="preserve">jenny@ubuntu:/home$ </w:t>
      </w:r>
      <w:r w:rsidRPr="002E0AEE">
        <w:rPr>
          <w:b/>
        </w:rPr>
        <w:t>ls -l</w:t>
      </w:r>
    </w:p>
    <w:p w14:paraId="6FEADEA8" w14:textId="27D663B7" w:rsidR="00AE428A" w:rsidRDefault="003C46EB" w:rsidP="002E0AEE">
      <w:pPr>
        <w:pStyle w:val="Visual"/>
      </w:pPr>
      <w:r w:rsidRPr="003C46EB">
        <w:rPr>
          <w:noProof/>
        </w:rPr>
        <w:t xml:space="preserve"> </w:t>
      </w:r>
      <w:r w:rsidRPr="003C46EB">
        <w:rPr>
          <w:noProof/>
        </w:rPr>
        <w:drawing>
          <wp:inline distT="0" distB="0" distL="0" distR="0" wp14:anchorId="79F75B23" wp14:editId="77D40357">
            <wp:extent cx="4114800" cy="903718"/>
            <wp:effectExtent l="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0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0A40" w14:textId="77777777" w:rsidR="00AE428A" w:rsidRPr="005511FD" w:rsidRDefault="00AE428A" w:rsidP="00661621">
      <w:pPr>
        <w:pStyle w:val="BodyTextL50"/>
        <w:keepNext/>
      </w:pPr>
      <w:r w:rsidRPr="00E25A45">
        <w:t>The Linux operating system has a total of 10 letters or dashes in the permissions fields:</w:t>
      </w:r>
    </w:p>
    <w:p w14:paraId="3A3C10D8" w14:textId="77777777" w:rsidR="00AE428A" w:rsidRPr="00661621" w:rsidRDefault="00AE428A" w:rsidP="00661621">
      <w:pPr>
        <w:pStyle w:val="Bulletlevel2"/>
      </w:pPr>
      <w:r w:rsidRPr="00661621">
        <w:t>The first field is a dash for a file an a d for a</w:t>
      </w:r>
      <w:r w:rsidRPr="00661621">
        <w:rPr>
          <w:spacing w:val="-22"/>
        </w:rPr>
        <w:t xml:space="preserve"> </w:t>
      </w:r>
      <w:r w:rsidRPr="00661621">
        <w:t>directory</w:t>
      </w:r>
    </w:p>
    <w:p w14:paraId="2D5EEEE9" w14:textId="77777777" w:rsidR="00AE428A" w:rsidRPr="00661621" w:rsidRDefault="00AE428A" w:rsidP="00661621">
      <w:pPr>
        <w:pStyle w:val="Bulletlevel2"/>
      </w:pPr>
      <w:r w:rsidRPr="00661621">
        <w:t>The 2</w:t>
      </w:r>
      <w:r w:rsidRPr="00661621">
        <w:rPr>
          <w:position w:val="11"/>
        </w:rPr>
        <w:t xml:space="preserve">nd </w:t>
      </w:r>
      <w:r w:rsidRPr="00661621">
        <w:t>through 4</w:t>
      </w:r>
      <w:r w:rsidRPr="00661621">
        <w:rPr>
          <w:position w:val="11"/>
        </w:rPr>
        <w:t xml:space="preserve">th </w:t>
      </w:r>
      <w:r w:rsidRPr="00661621">
        <w:t>fields are for the</w:t>
      </w:r>
      <w:r w:rsidRPr="00661621">
        <w:rPr>
          <w:spacing w:val="18"/>
        </w:rPr>
        <w:t xml:space="preserve"> </w:t>
      </w:r>
      <w:r w:rsidRPr="00661621">
        <w:t>user</w:t>
      </w:r>
    </w:p>
    <w:p w14:paraId="2E001C37" w14:textId="77777777" w:rsidR="00AE428A" w:rsidRPr="00661621" w:rsidRDefault="00AE428A" w:rsidP="00661621">
      <w:pPr>
        <w:pStyle w:val="Bulletlevel2"/>
      </w:pPr>
      <w:r w:rsidRPr="00661621">
        <w:t>The 5</w:t>
      </w:r>
      <w:r w:rsidRPr="00661621">
        <w:rPr>
          <w:position w:val="11"/>
        </w:rPr>
        <w:t xml:space="preserve">th </w:t>
      </w:r>
      <w:r w:rsidRPr="00661621">
        <w:t>through 7</w:t>
      </w:r>
      <w:r w:rsidRPr="00661621">
        <w:rPr>
          <w:position w:val="11"/>
        </w:rPr>
        <w:t xml:space="preserve">th </w:t>
      </w:r>
      <w:r w:rsidRPr="00661621">
        <w:t>fields are for the</w:t>
      </w:r>
      <w:r w:rsidRPr="00661621">
        <w:rPr>
          <w:spacing w:val="20"/>
        </w:rPr>
        <w:t xml:space="preserve"> </w:t>
      </w:r>
      <w:r w:rsidRPr="00661621">
        <w:t>group</w:t>
      </w:r>
    </w:p>
    <w:p w14:paraId="55472CF7" w14:textId="77777777" w:rsidR="00AE428A" w:rsidRPr="00661621" w:rsidRDefault="00AE428A" w:rsidP="002E0AEE">
      <w:pPr>
        <w:pStyle w:val="Bulletlevel2"/>
        <w:keepNext/>
      </w:pPr>
      <w:r w:rsidRPr="00661621">
        <w:t>The 8</w:t>
      </w:r>
      <w:r w:rsidRPr="00661621">
        <w:rPr>
          <w:position w:val="11"/>
        </w:rPr>
        <w:t xml:space="preserve">th </w:t>
      </w:r>
      <w:r w:rsidRPr="00661621">
        <w:t>through 10</w:t>
      </w:r>
      <w:r w:rsidRPr="00661621">
        <w:rPr>
          <w:position w:val="11"/>
        </w:rPr>
        <w:t xml:space="preserve">th </w:t>
      </w:r>
      <w:r w:rsidRPr="00661621">
        <w:t>fields are for others (accounts other than those in the</w:t>
      </w:r>
      <w:r w:rsidRPr="00661621">
        <w:rPr>
          <w:spacing w:val="-4"/>
        </w:rPr>
        <w:t xml:space="preserve"> </w:t>
      </w:r>
      <w:r w:rsidRPr="00661621">
        <w:t>group)</w:t>
      </w:r>
    </w:p>
    <w:p w14:paraId="2694E868" w14:textId="77777777" w:rsidR="00AE428A" w:rsidRDefault="00AE428A" w:rsidP="00661621">
      <w:pPr>
        <w:pStyle w:val="Visual"/>
        <w:rPr>
          <w:sz w:val="20"/>
        </w:rPr>
      </w:pPr>
      <w:r>
        <w:rPr>
          <w:noProof/>
        </w:rPr>
        <w:drawing>
          <wp:inline distT="0" distB="0" distL="0" distR="0" wp14:anchorId="2AFAAD95" wp14:editId="6B7B4D73">
            <wp:extent cx="4444115" cy="1367027"/>
            <wp:effectExtent l="0" t="0" r="0" b="5080"/>
            <wp:docPr id="4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2.jpe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115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10DB" w14:textId="2D4B8AAC" w:rsidR="00AE428A" w:rsidRPr="00E25A45" w:rsidRDefault="00AE428A" w:rsidP="00661621">
      <w:pPr>
        <w:pStyle w:val="StepHead"/>
      </w:pPr>
      <w:r w:rsidRPr="00E25A45">
        <w:t>Enter Joe’s folder</w:t>
      </w:r>
      <w:r w:rsidRPr="00E25A45">
        <w:rPr>
          <w:i/>
        </w:rPr>
        <w:t xml:space="preserve"> </w:t>
      </w:r>
      <w:r w:rsidRPr="005511FD">
        <w:t>as Jenny by typing the command</w:t>
      </w:r>
      <w:r w:rsidRPr="005511FD">
        <w:rPr>
          <w:spacing w:val="-20"/>
        </w:rPr>
        <w:t xml:space="preserve"> </w:t>
      </w:r>
      <w:r w:rsidR="00557C5D" w:rsidRPr="00661621">
        <w:t>cd joe</w:t>
      </w:r>
      <w:r w:rsidRPr="00E25A45">
        <w:t>.</w:t>
      </w:r>
    </w:p>
    <w:p w14:paraId="49884A99" w14:textId="17C7D118" w:rsidR="003C46EB" w:rsidRPr="00547301" w:rsidRDefault="003C46EB" w:rsidP="002E0AEE">
      <w:pPr>
        <w:pStyle w:val="CMD"/>
      </w:pPr>
      <w:r>
        <w:t xml:space="preserve">jenny@ubuntu:/home$ </w:t>
      </w:r>
      <w:r>
        <w:rPr>
          <w:b/>
        </w:rPr>
        <w:t>cd joe</w:t>
      </w:r>
    </w:p>
    <w:p w14:paraId="196B939A" w14:textId="6A471B84" w:rsidR="00AE428A" w:rsidRDefault="003C46EB" w:rsidP="00661621">
      <w:pPr>
        <w:pStyle w:val="Visual"/>
        <w:rPr>
          <w:sz w:val="20"/>
        </w:rPr>
      </w:pPr>
      <w:r w:rsidRPr="003C46EB">
        <w:rPr>
          <w:noProof/>
        </w:rPr>
        <w:t xml:space="preserve"> </w:t>
      </w:r>
      <w:r w:rsidRPr="003C46EB">
        <w:rPr>
          <w:noProof/>
          <w:sz w:val="20"/>
        </w:rPr>
        <w:drawing>
          <wp:inline distT="0" distB="0" distL="0" distR="0" wp14:anchorId="42EF03AC" wp14:editId="679F0586">
            <wp:extent cx="4114800" cy="336491"/>
            <wp:effectExtent l="0" t="0" r="0" b="6985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8615" w14:textId="77777777" w:rsidR="00AE428A" w:rsidRPr="00661621" w:rsidRDefault="00AE428A" w:rsidP="00661621">
      <w:pPr>
        <w:pStyle w:val="BodyTextL50"/>
      </w:pPr>
      <w:r w:rsidRPr="00661621">
        <w:t xml:space="preserve">Notice that we are able to go into </w:t>
      </w:r>
      <w:r w:rsidRPr="00661621">
        <w:rPr>
          <w:i/>
        </w:rPr>
        <w:t>Joe’s home folder</w:t>
      </w:r>
      <w:r w:rsidRPr="00661621">
        <w:t>.</w:t>
      </w:r>
    </w:p>
    <w:p w14:paraId="44A0740A" w14:textId="73DC6208" w:rsidR="00AE428A" w:rsidRDefault="002934E5" w:rsidP="002E0AEE">
      <w:pPr>
        <w:pStyle w:val="CMD"/>
      </w:pPr>
      <w:r>
        <w:t xml:space="preserve">jenny@ubuntu:/home/joe$ </w:t>
      </w:r>
      <w:r>
        <w:rPr>
          <w:b/>
        </w:rPr>
        <w:t>cd ..</w:t>
      </w:r>
      <w:r w:rsidDel="002934E5">
        <w:rPr>
          <w:noProof/>
        </w:rPr>
        <w:t xml:space="preserve"> </w:t>
      </w:r>
    </w:p>
    <w:p w14:paraId="74FB37ED" w14:textId="37A811EB" w:rsidR="002934E5" w:rsidRDefault="002934E5" w:rsidP="00661621">
      <w:pPr>
        <w:pStyle w:val="Visual"/>
      </w:pPr>
      <w:r w:rsidRPr="002934E5">
        <w:rPr>
          <w:noProof/>
        </w:rPr>
        <w:drawing>
          <wp:inline distT="0" distB="0" distL="0" distR="0" wp14:anchorId="45C43020" wp14:editId="1E34A96A">
            <wp:extent cx="4114800" cy="336491"/>
            <wp:effectExtent l="0" t="0" r="0" b="6985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A8ADC" w14:textId="77777777" w:rsidR="00AE428A" w:rsidRPr="005511FD" w:rsidRDefault="00AE428A" w:rsidP="00661621">
      <w:pPr>
        <w:pStyle w:val="StepHead"/>
      </w:pPr>
      <w:r w:rsidRPr="00E25A45">
        <w:lastRenderedPageBreak/>
        <w:t xml:space="preserve">Press and hold </w:t>
      </w:r>
      <w:r w:rsidRPr="005511FD">
        <w:t>CTRL+ALT+F2</w:t>
      </w:r>
      <w:r w:rsidRPr="00E25A45">
        <w:t xml:space="preserve"> to switch to another </w:t>
      </w:r>
      <w:r w:rsidRPr="00661621">
        <w:t>Terminal</w:t>
      </w:r>
      <w:r w:rsidRPr="00E25A45">
        <w:rPr>
          <w:i/>
        </w:rPr>
        <w:t xml:space="preserve"> </w:t>
      </w:r>
      <w:r w:rsidRPr="00E25A45">
        <w:t>session</w:t>
      </w:r>
      <w:r w:rsidRPr="005511FD">
        <w:rPr>
          <w:spacing w:val="-25"/>
        </w:rPr>
        <w:t xml:space="preserve"> </w:t>
      </w:r>
      <w:r w:rsidRPr="005511FD">
        <w:t>(tty2).</w:t>
      </w:r>
    </w:p>
    <w:p w14:paraId="136DF4AA" w14:textId="3C737871" w:rsidR="00AE428A" w:rsidRDefault="001C3903" w:rsidP="00661621">
      <w:pPr>
        <w:pStyle w:val="Visual"/>
        <w:rPr>
          <w:sz w:val="20"/>
        </w:rPr>
      </w:pPr>
      <w:r>
        <w:rPr>
          <w:noProof/>
          <w:sz w:val="20"/>
        </w:rPr>
        <w:drawing>
          <wp:inline distT="0" distB="0" distL="0" distR="0" wp14:anchorId="5F68F70E" wp14:editId="445D25D6">
            <wp:extent cx="2590800" cy="713105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713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E9DEAB" w14:textId="1125B566" w:rsidR="00AE428A" w:rsidRPr="00E25A45" w:rsidRDefault="00AE428A" w:rsidP="00661621">
      <w:pPr>
        <w:pStyle w:val="StepHead"/>
      </w:pPr>
      <w:r w:rsidRPr="00E25A45">
        <w:t>Login as the user root with the password</w:t>
      </w:r>
      <w:r w:rsidRPr="00E25A45">
        <w:rPr>
          <w:spacing w:val="-17"/>
        </w:rPr>
        <w:t xml:space="preserve"> </w:t>
      </w:r>
      <w:r w:rsidR="005B4F51" w:rsidRPr="006F5C70">
        <w:rPr>
          <w:color w:val="FF0000"/>
        </w:rPr>
        <w:t>bug</w:t>
      </w:r>
      <w:r w:rsidRPr="00E25A45">
        <w:t>.</w:t>
      </w:r>
    </w:p>
    <w:p w14:paraId="531018EB" w14:textId="1D3B554C" w:rsidR="00AE428A" w:rsidRDefault="00AF169B" w:rsidP="00661621">
      <w:pPr>
        <w:pStyle w:val="Visual"/>
        <w:rPr>
          <w:noProof/>
        </w:rPr>
      </w:pPr>
      <w:r w:rsidRPr="00AF169B">
        <w:rPr>
          <w:noProof/>
        </w:rPr>
        <w:t xml:space="preserve"> </w:t>
      </w:r>
      <w:r w:rsidRPr="00AF169B">
        <w:rPr>
          <w:noProof/>
          <w:sz w:val="20"/>
        </w:rPr>
        <w:drawing>
          <wp:inline distT="0" distB="0" distL="0" distR="0" wp14:anchorId="44589FF1" wp14:editId="16FCBFA3">
            <wp:extent cx="5210175" cy="1590675"/>
            <wp:effectExtent l="0" t="0" r="9525" b="95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6D57" w14:textId="7469CA41" w:rsidR="00051A00" w:rsidRDefault="00051A00" w:rsidP="00051A00">
      <w:pPr>
        <w:pStyle w:val="BodyTextL25"/>
      </w:pPr>
      <w:r w:rsidRPr="00051A00">
        <w:rPr>
          <w:b/>
        </w:rPr>
        <w:t>Note</w:t>
      </w:r>
      <w:r w:rsidRPr="00051A00">
        <w:t>:</w:t>
      </w:r>
      <w:r>
        <w:rPr>
          <w:b/>
        </w:rPr>
        <w:t xml:space="preserve"> </w:t>
      </w:r>
      <w:r w:rsidR="00C94728">
        <w:t xml:space="preserve">If you are unable to use tty2 terminal, return to graphical user interface (GUI) of the host by using </w:t>
      </w:r>
      <w:r w:rsidR="00C94728" w:rsidRPr="00C94728">
        <w:rPr>
          <w:b/>
        </w:rPr>
        <w:t>CTRL+ALT+F7</w:t>
      </w:r>
      <w:r w:rsidR="00C94728">
        <w:t xml:space="preserve"> and open a terminal window in the GUI Ubuntu OS</w:t>
      </w:r>
      <w:r>
        <w:t xml:space="preserve">. At the prompt, enter </w:t>
      </w:r>
      <w:r>
        <w:rPr>
          <w:b/>
        </w:rPr>
        <w:t xml:space="preserve">sudo -i </w:t>
      </w:r>
      <w:r>
        <w:t xml:space="preserve">at the prompt and enter the password </w:t>
      </w:r>
      <w:r w:rsidR="001D4475">
        <w:rPr>
          <w:b/>
        </w:rPr>
        <w:t>bug</w:t>
      </w:r>
      <w:r>
        <w:t>.</w:t>
      </w:r>
    </w:p>
    <w:p w14:paraId="2A038F07" w14:textId="77777777" w:rsidR="00051A00" w:rsidRPr="00051A00" w:rsidRDefault="00051A00" w:rsidP="00051A00">
      <w:pPr>
        <w:pStyle w:val="Visual"/>
      </w:pPr>
      <w:r w:rsidRPr="00051A00">
        <w:rPr>
          <w:noProof/>
        </w:rPr>
        <w:drawing>
          <wp:inline distT="0" distB="0" distL="0" distR="0" wp14:anchorId="6592D303" wp14:editId="4CB60144">
            <wp:extent cx="3981450" cy="55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5614D" w14:textId="77777777" w:rsidR="00AE428A" w:rsidRPr="005511FD" w:rsidRDefault="00AE428A" w:rsidP="00661621">
      <w:pPr>
        <w:pStyle w:val="StepHead"/>
      </w:pPr>
      <w:r w:rsidRPr="00E25A45">
        <w:t>Change to the /home</w:t>
      </w:r>
      <w:r w:rsidRPr="00E25A45">
        <w:rPr>
          <w:spacing w:val="-11"/>
        </w:rPr>
        <w:t xml:space="preserve"> </w:t>
      </w:r>
      <w:r w:rsidRPr="005511FD">
        <w:t>directory.</w:t>
      </w:r>
    </w:p>
    <w:p w14:paraId="7853E752" w14:textId="370AF017" w:rsidR="00AF169B" w:rsidRDefault="00AF169B" w:rsidP="002E0AEE">
      <w:pPr>
        <w:pStyle w:val="CMD"/>
      </w:pPr>
      <w:r>
        <w:t xml:space="preserve">root@ubuntu:~# </w:t>
      </w:r>
      <w:r w:rsidRPr="002E0AEE">
        <w:rPr>
          <w:b/>
        </w:rPr>
        <w:t>cd /home</w:t>
      </w:r>
    </w:p>
    <w:p w14:paraId="080B4BDA" w14:textId="1BE84383" w:rsidR="00AE428A" w:rsidRDefault="00AF169B" w:rsidP="00661621">
      <w:pPr>
        <w:pStyle w:val="Visual"/>
        <w:rPr>
          <w:sz w:val="18"/>
        </w:rPr>
      </w:pPr>
      <w:r w:rsidRPr="00AF169B">
        <w:rPr>
          <w:noProof/>
          <w:sz w:val="18"/>
        </w:rPr>
        <w:drawing>
          <wp:inline distT="0" distB="0" distL="0" distR="0" wp14:anchorId="3F9FC4AC" wp14:editId="637AC7E7">
            <wp:extent cx="4114800" cy="329184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0F68" w14:textId="77777777" w:rsidR="00AE428A" w:rsidRDefault="00AE428A" w:rsidP="00661621">
      <w:pPr>
        <w:pStyle w:val="StepHead"/>
      </w:pPr>
      <w:r w:rsidRPr="00E25A45">
        <w:t>Change the “other” permission on joe’s folder by making it</w:t>
      </w:r>
      <w:r w:rsidRPr="00E25A45">
        <w:rPr>
          <w:spacing w:val="-23"/>
        </w:rPr>
        <w:t xml:space="preserve"> </w:t>
      </w:r>
      <w:r w:rsidRPr="00661621">
        <w:t>non-executable</w:t>
      </w:r>
      <w:r w:rsidRPr="00E25A45">
        <w:t>.</w:t>
      </w:r>
    </w:p>
    <w:p w14:paraId="2D84E8B2" w14:textId="715D3BFA" w:rsidR="00AF169B" w:rsidRPr="002E0AEE" w:rsidRDefault="00AF169B" w:rsidP="002E0AEE">
      <w:pPr>
        <w:pStyle w:val="CMD"/>
      </w:pPr>
      <w:r>
        <w:t xml:space="preserve">root@ubuntu:/home# </w:t>
      </w:r>
      <w:r>
        <w:rPr>
          <w:b/>
        </w:rPr>
        <w:t>chmod o-x joe</w:t>
      </w:r>
    </w:p>
    <w:p w14:paraId="2DE0D702" w14:textId="78C1FCE7" w:rsidR="00AE428A" w:rsidRDefault="00AF169B" w:rsidP="00D167F1">
      <w:pPr>
        <w:pStyle w:val="Visual"/>
        <w:rPr>
          <w:sz w:val="20"/>
        </w:rPr>
      </w:pPr>
      <w:r w:rsidRPr="00AF169B">
        <w:rPr>
          <w:noProof/>
        </w:rPr>
        <w:drawing>
          <wp:inline distT="0" distB="0" distL="0" distR="0" wp14:anchorId="5F18F0D7" wp14:editId="15B48138">
            <wp:extent cx="4114800" cy="318052"/>
            <wp:effectExtent l="0" t="0" r="0" b="635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1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5648" w14:textId="77777777" w:rsidR="00AE428A" w:rsidRPr="005511FD" w:rsidRDefault="00AE428A" w:rsidP="00D167F1">
      <w:pPr>
        <w:pStyle w:val="StepHead"/>
      </w:pPr>
      <w:r w:rsidRPr="00E25A45">
        <w:t>List the directories once more with their respective</w:t>
      </w:r>
      <w:r w:rsidRPr="005511FD">
        <w:rPr>
          <w:spacing w:val="-28"/>
        </w:rPr>
        <w:t xml:space="preserve"> </w:t>
      </w:r>
      <w:r w:rsidRPr="005511FD">
        <w:t>permissions.</w:t>
      </w:r>
    </w:p>
    <w:p w14:paraId="1498ECD0" w14:textId="1B75CB5A" w:rsidR="00AF169B" w:rsidRDefault="00AF169B" w:rsidP="002E0AEE">
      <w:pPr>
        <w:pStyle w:val="CMD"/>
      </w:pPr>
      <w:r>
        <w:t xml:space="preserve">root@ubuntu:/home# </w:t>
      </w:r>
      <w:r>
        <w:rPr>
          <w:b/>
        </w:rPr>
        <w:t>ls -l</w:t>
      </w:r>
    </w:p>
    <w:p w14:paraId="2002018B" w14:textId="6F391515" w:rsidR="00AE428A" w:rsidRDefault="008F1CC6" w:rsidP="00D167F1">
      <w:pPr>
        <w:pStyle w:val="Visual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A3BCF8" wp14:editId="3FD64DDE">
            <wp:extent cx="4114800" cy="918638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186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58188D" w14:textId="6CDFCE81" w:rsidR="00AE428A" w:rsidRPr="00E25A45" w:rsidRDefault="00AE428A" w:rsidP="00D167F1">
      <w:pPr>
        <w:pStyle w:val="BodyTextL50"/>
      </w:pPr>
      <w:r w:rsidRPr="00E25A45">
        <w:t>Notice now that there are two dashes in the “others” field for joe’s folder.</w:t>
      </w:r>
    </w:p>
    <w:p w14:paraId="61021197" w14:textId="522C735B" w:rsidR="00AE428A" w:rsidRPr="00E25A45" w:rsidRDefault="00AE428A" w:rsidP="00664381">
      <w:pPr>
        <w:pStyle w:val="StepHead"/>
        <w:keepNext w:val="0"/>
      </w:pPr>
      <w:r w:rsidRPr="00E25A45">
        <w:t xml:space="preserve">Press and hold </w:t>
      </w:r>
      <w:r w:rsidRPr="00531B41">
        <w:t>CTRL+ALT+F1</w:t>
      </w:r>
      <w:r w:rsidR="00664381">
        <w:t xml:space="preserve"> to switch back to the other T</w:t>
      </w:r>
      <w:r w:rsidRPr="00E25A45">
        <w:t xml:space="preserve">erminal session (tty1). Make sure you are viewing the following command prompt: </w:t>
      </w:r>
      <w:r w:rsidRPr="00531B41">
        <w:t>jenny@</w:t>
      </w:r>
      <w:r w:rsidR="008F1CC6">
        <w:t>u</w:t>
      </w:r>
      <w:r w:rsidRPr="00531B41">
        <w:t>buntu:/home$</w:t>
      </w:r>
      <w:r w:rsidR="00FD7CF7" w:rsidRPr="00E25A45">
        <w:t>.</w:t>
      </w:r>
    </w:p>
    <w:p w14:paraId="67131FF3" w14:textId="61DC1E73" w:rsidR="00FD7CF7" w:rsidRPr="00E25A45" w:rsidRDefault="00FD7CF7">
      <w:pPr>
        <w:pStyle w:val="StepHead"/>
      </w:pPr>
      <w:r w:rsidRPr="00E25A45">
        <w:t xml:space="preserve">Attempt to go into </w:t>
      </w:r>
      <w:r w:rsidR="003F027D">
        <w:t>J</w:t>
      </w:r>
      <w:r w:rsidR="003F027D" w:rsidRPr="00E25A45">
        <w:t xml:space="preserve">oe’s </w:t>
      </w:r>
      <w:r w:rsidRPr="00E25A45">
        <w:t>folder once more</w:t>
      </w:r>
      <w:r w:rsidR="00531B41">
        <w:t>.</w:t>
      </w:r>
    </w:p>
    <w:p w14:paraId="1FCB0BA1" w14:textId="0E5259A1" w:rsidR="00FD7CF7" w:rsidRPr="00FD7CF7" w:rsidRDefault="00AF169B" w:rsidP="002E0AEE">
      <w:pPr>
        <w:pStyle w:val="CMD"/>
      </w:pPr>
      <w:r>
        <w:rPr>
          <w:noProof/>
        </w:rPr>
        <w:t xml:space="preserve">jenny@ubuntu:/home$ </w:t>
      </w:r>
      <w:r w:rsidRPr="002E0AEE">
        <w:rPr>
          <w:b/>
          <w:noProof/>
        </w:rPr>
        <w:t>cd joe</w:t>
      </w:r>
    </w:p>
    <w:p w14:paraId="1EE30ABB" w14:textId="198D83CE" w:rsidR="00DD4D47" w:rsidRDefault="00AF169B" w:rsidP="00D167F1">
      <w:pPr>
        <w:pStyle w:val="Visual"/>
      </w:pPr>
      <w:r w:rsidRPr="00AF169B">
        <w:rPr>
          <w:noProof/>
        </w:rPr>
        <w:drawing>
          <wp:inline distT="0" distB="0" distL="0" distR="0" wp14:anchorId="58C59CE9" wp14:editId="7BFF9EA9">
            <wp:extent cx="4114800" cy="457200"/>
            <wp:effectExtent l="0" t="0" r="0" b="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D3EE" w14:textId="13B8FECC" w:rsidR="00FD7CF7" w:rsidRPr="00E25A45" w:rsidRDefault="00FD7CF7" w:rsidP="00D167F1">
      <w:pPr>
        <w:pStyle w:val="BodyTextL50"/>
      </w:pPr>
      <w:r w:rsidRPr="00E25A45">
        <w:t>Notice that we do not have the permissions to do so.</w:t>
      </w:r>
    </w:p>
    <w:p w14:paraId="7740B246" w14:textId="080423AA" w:rsidR="00FD7CF7" w:rsidRPr="00E25A45" w:rsidRDefault="00FD7CF7" w:rsidP="002E0AEE">
      <w:pPr>
        <w:pStyle w:val="BodyTextL50"/>
        <w:keepNext/>
      </w:pPr>
      <w:r w:rsidRPr="00E25A45">
        <w:t xml:space="preserve">The chart below shows examples of other ways the </w:t>
      </w:r>
      <w:r w:rsidRPr="00D167F1">
        <w:rPr>
          <w:b/>
        </w:rPr>
        <w:t>chmod</w:t>
      </w:r>
      <w:r w:rsidRPr="00E25A45">
        <w:t xml:space="preserve"> command can be used:</w:t>
      </w:r>
    </w:p>
    <w:tbl>
      <w:tblPr>
        <w:tblStyle w:val="LabTableStyle"/>
        <w:tblW w:w="0" w:type="auto"/>
        <w:tblLayout w:type="fixed"/>
        <w:tblLook w:val="01E0" w:firstRow="1" w:lastRow="1" w:firstColumn="1" w:lastColumn="1" w:noHBand="0" w:noVBand="0"/>
      </w:tblPr>
      <w:tblGrid>
        <w:gridCol w:w="2596"/>
        <w:gridCol w:w="6041"/>
      </w:tblGrid>
      <w:tr w:rsidR="00FD7CF7" w14:paraId="78CBC0C6" w14:textId="77777777" w:rsidTr="00D1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87"/>
        </w:trPr>
        <w:tc>
          <w:tcPr>
            <w:tcW w:w="2596" w:type="dxa"/>
          </w:tcPr>
          <w:p w14:paraId="18ECAE70" w14:textId="5488FE8A" w:rsidR="00FD7CF7" w:rsidRDefault="00FD7CF7" w:rsidP="00D167F1">
            <w:pPr>
              <w:pStyle w:val="TableHeading"/>
            </w:pPr>
            <w:r>
              <w:t>chmod command</w:t>
            </w:r>
          </w:p>
        </w:tc>
        <w:tc>
          <w:tcPr>
            <w:tcW w:w="6041" w:type="dxa"/>
          </w:tcPr>
          <w:p w14:paraId="4AECC844" w14:textId="77777777" w:rsidR="00FD7CF7" w:rsidRDefault="00FD7CF7" w:rsidP="00D167F1">
            <w:pPr>
              <w:pStyle w:val="TableHeading"/>
            </w:pPr>
            <w:r>
              <w:t>Results</w:t>
            </w:r>
          </w:p>
        </w:tc>
      </w:tr>
      <w:tr w:rsidR="00FD7CF7" w14:paraId="74D8D6D6" w14:textId="77777777" w:rsidTr="00D167F1">
        <w:trPr>
          <w:trHeight w:hRule="exact" w:val="370"/>
        </w:trPr>
        <w:tc>
          <w:tcPr>
            <w:tcW w:w="2596" w:type="dxa"/>
          </w:tcPr>
          <w:p w14:paraId="3BAF7799" w14:textId="77777777" w:rsidR="00FD7CF7" w:rsidRDefault="00FD7CF7" w:rsidP="00D167F1">
            <w:pPr>
              <w:pStyle w:val="TableText"/>
            </w:pPr>
            <w:r>
              <w:t>chmod u+rwx</w:t>
            </w:r>
          </w:p>
        </w:tc>
        <w:tc>
          <w:tcPr>
            <w:tcW w:w="6041" w:type="dxa"/>
          </w:tcPr>
          <w:p w14:paraId="558BF23C" w14:textId="5D77373F" w:rsidR="00FD7CF7" w:rsidRDefault="00FD7CF7" w:rsidP="00D167F1">
            <w:pPr>
              <w:pStyle w:val="TableText"/>
            </w:pPr>
            <w:r>
              <w:t>Adds read, write</w:t>
            </w:r>
            <w:r w:rsidR="003F027D">
              <w:t>,</w:t>
            </w:r>
            <w:r>
              <w:t xml:space="preserve"> and execute permissions for the user</w:t>
            </w:r>
          </w:p>
        </w:tc>
      </w:tr>
      <w:tr w:rsidR="00FD7CF7" w14:paraId="5868E509" w14:textId="77777777" w:rsidTr="00D167F1">
        <w:trPr>
          <w:trHeight w:hRule="exact" w:val="388"/>
        </w:trPr>
        <w:tc>
          <w:tcPr>
            <w:tcW w:w="2596" w:type="dxa"/>
          </w:tcPr>
          <w:p w14:paraId="3DB6D74A" w14:textId="77777777" w:rsidR="00FD7CF7" w:rsidRDefault="00FD7CF7" w:rsidP="00D167F1">
            <w:pPr>
              <w:pStyle w:val="TableText"/>
            </w:pPr>
            <w:r>
              <w:t>chmod u+rw</w:t>
            </w:r>
          </w:p>
        </w:tc>
        <w:tc>
          <w:tcPr>
            <w:tcW w:w="6041" w:type="dxa"/>
          </w:tcPr>
          <w:p w14:paraId="2A6DFBFD" w14:textId="77777777" w:rsidR="00FD7CF7" w:rsidRDefault="00FD7CF7" w:rsidP="00D167F1">
            <w:pPr>
              <w:pStyle w:val="TableText"/>
            </w:pPr>
            <w:r>
              <w:t>Adds read and write permission for the user</w:t>
            </w:r>
          </w:p>
        </w:tc>
      </w:tr>
      <w:tr w:rsidR="00FD7CF7" w14:paraId="4692A43E" w14:textId="77777777" w:rsidTr="00D167F1">
        <w:trPr>
          <w:trHeight w:hRule="exact" w:val="415"/>
        </w:trPr>
        <w:tc>
          <w:tcPr>
            <w:tcW w:w="2596" w:type="dxa"/>
          </w:tcPr>
          <w:p w14:paraId="4B277917" w14:textId="77777777" w:rsidR="00FD7CF7" w:rsidRDefault="00FD7CF7" w:rsidP="00D167F1">
            <w:pPr>
              <w:pStyle w:val="TableText"/>
            </w:pPr>
            <w:r>
              <w:t>chmod o+r</w:t>
            </w:r>
          </w:p>
        </w:tc>
        <w:tc>
          <w:tcPr>
            <w:tcW w:w="6041" w:type="dxa"/>
          </w:tcPr>
          <w:p w14:paraId="445D33A2" w14:textId="77777777" w:rsidR="00FD7CF7" w:rsidRDefault="00FD7CF7" w:rsidP="00D167F1">
            <w:pPr>
              <w:pStyle w:val="TableText"/>
            </w:pPr>
            <w:r>
              <w:t>Adds read permission for others</w:t>
            </w:r>
          </w:p>
        </w:tc>
      </w:tr>
      <w:tr w:rsidR="00FD7CF7" w14:paraId="353960BC" w14:textId="77777777" w:rsidTr="00D167F1">
        <w:trPr>
          <w:trHeight w:hRule="exact" w:val="352"/>
        </w:trPr>
        <w:tc>
          <w:tcPr>
            <w:tcW w:w="2596" w:type="dxa"/>
          </w:tcPr>
          <w:p w14:paraId="02B3C8ED" w14:textId="77777777" w:rsidR="00FD7CF7" w:rsidRDefault="00FD7CF7" w:rsidP="00D167F1">
            <w:pPr>
              <w:pStyle w:val="TableText"/>
              <w:keepNext w:val="0"/>
            </w:pPr>
            <w:r>
              <w:t>chmod g-rwx</w:t>
            </w:r>
          </w:p>
        </w:tc>
        <w:tc>
          <w:tcPr>
            <w:tcW w:w="6041" w:type="dxa"/>
          </w:tcPr>
          <w:p w14:paraId="462FDCE0" w14:textId="418F57DC" w:rsidR="00FD7CF7" w:rsidRDefault="00FD7CF7" w:rsidP="00D167F1">
            <w:pPr>
              <w:pStyle w:val="TableText"/>
              <w:keepNext w:val="0"/>
            </w:pPr>
            <w:r>
              <w:t>Removes read, write</w:t>
            </w:r>
            <w:r w:rsidR="003F027D">
              <w:t>,</w:t>
            </w:r>
            <w:r>
              <w:t xml:space="preserve"> and execute permissions for the group</w:t>
            </w:r>
          </w:p>
        </w:tc>
      </w:tr>
    </w:tbl>
    <w:p w14:paraId="185D58BE" w14:textId="5D700C77" w:rsidR="00FD7CF7" w:rsidRDefault="00FD7CF7" w:rsidP="002E0AEE">
      <w:pPr>
        <w:pStyle w:val="StepHead"/>
        <w:keepNext w:val="0"/>
      </w:pPr>
      <w:r w:rsidRPr="00E25A45">
        <w:t xml:space="preserve">Type </w:t>
      </w:r>
      <w:r w:rsidRPr="00531B41">
        <w:t>exit</w:t>
      </w:r>
      <w:r w:rsidRPr="00E25A45">
        <w:t xml:space="preserve"> followed by pressing </w:t>
      </w:r>
      <w:r w:rsidRPr="00531B41">
        <w:t>Enter</w:t>
      </w:r>
      <w:r w:rsidR="00664381">
        <w:t xml:space="preserve"> to logout of the T</w:t>
      </w:r>
      <w:r w:rsidRPr="00E25A45">
        <w:t>erminal session.</w:t>
      </w:r>
    </w:p>
    <w:p w14:paraId="24393AF8" w14:textId="4297FEA1" w:rsidR="00FD7CF7" w:rsidRDefault="00FD7CF7" w:rsidP="00FD7CF7">
      <w:pPr>
        <w:pStyle w:val="PartHead"/>
      </w:pPr>
      <w:r>
        <w:t>Absolute Permissions</w:t>
      </w:r>
    </w:p>
    <w:p w14:paraId="25B0F539" w14:textId="56A71C28" w:rsidR="00FD7CF7" w:rsidRPr="00E25A45" w:rsidRDefault="00FD7CF7" w:rsidP="00E25A45">
      <w:pPr>
        <w:pStyle w:val="StepHead"/>
      </w:pPr>
      <w:r w:rsidRPr="00E25A45">
        <w:t xml:space="preserve">Login as the user </w:t>
      </w:r>
      <w:r w:rsidR="00531B41">
        <w:t>j</w:t>
      </w:r>
      <w:r w:rsidRPr="005511FD">
        <w:t>oe</w:t>
      </w:r>
      <w:r w:rsidRPr="00E25A45">
        <w:t xml:space="preserve"> with the password</w:t>
      </w:r>
      <w:r w:rsidRPr="005511FD">
        <w:t xml:space="preserve"> </w:t>
      </w:r>
      <w:r w:rsidRPr="00E25A45">
        <w:t>tooth while on</w:t>
      </w:r>
      <w:r w:rsidRPr="00E25A45">
        <w:rPr>
          <w:spacing w:val="-20"/>
        </w:rPr>
        <w:t xml:space="preserve"> </w:t>
      </w:r>
      <w:r w:rsidRPr="00D167F1">
        <w:t>tty1</w:t>
      </w:r>
      <w:r w:rsidRPr="00E25A45">
        <w:t>.</w:t>
      </w:r>
    </w:p>
    <w:p w14:paraId="10BC5C42" w14:textId="1042C5BA" w:rsidR="00FD7CF7" w:rsidRDefault="00811CF8" w:rsidP="00D167F1">
      <w:pPr>
        <w:pStyle w:val="Visual"/>
        <w:rPr>
          <w:sz w:val="20"/>
        </w:rPr>
      </w:pPr>
      <w:r>
        <w:rPr>
          <w:noProof/>
          <w:sz w:val="20"/>
        </w:rPr>
        <w:drawing>
          <wp:inline distT="0" distB="0" distL="0" distR="0" wp14:anchorId="2DEBF6AB" wp14:editId="24D15DDA">
            <wp:extent cx="4114800" cy="1026028"/>
            <wp:effectExtent l="0" t="0" r="0" b="317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0260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7B3C18" w14:textId="7C984592" w:rsidR="00C94728" w:rsidRDefault="00C94728" w:rsidP="00C94728">
      <w:pPr>
        <w:pStyle w:val="BodyTextL50"/>
      </w:pPr>
      <w:r>
        <w:rPr>
          <w:b/>
        </w:rPr>
        <w:t>Note:</w:t>
      </w:r>
      <w:r w:rsidRPr="00C94728">
        <w:t xml:space="preserve"> </w:t>
      </w:r>
      <w:r>
        <w:t xml:space="preserve">If you are unable to use tty1 terminal, return to graphical user interface (GUI) of the host by using </w:t>
      </w:r>
      <w:r w:rsidRPr="00C94728">
        <w:rPr>
          <w:b/>
        </w:rPr>
        <w:t>CTRL+ALT+F7</w:t>
      </w:r>
      <w:r>
        <w:t xml:space="preserve"> and open a terminal window in the GUI Ubuntu OS. At the prompt, enter </w:t>
      </w:r>
      <w:r>
        <w:rPr>
          <w:b/>
        </w:rPr>
        <w:t xml:space="preserve">sudo –l joe </w:t>
      </w:r>
      <w:r>
        <w:t xml:space="preserve">at the prompt and enter the password </w:t>
      </w:r>
      <w:r>
        <w:rPr>
          <w:b/>
        </w:rPr>
        <w:t>tooth</w:t>
      </w:r>
      <w:r>
        <w:t>.</w:t>
      </w:r>
    </w:p>
    <w:p w14:paraId="78B1F66F" w14:textId="54796F23" w:rsidR="00C94728" w:rsidRPr="00C94728" w:rsidRDefault="00C94728" w:rsidP="00C94728">
      <w:pPr>
        <w:pStyle w:val="Visual"/>
      </w:pPr>
      <w:r w:rsidRPr="00C94728">
        <w:rPr>
          <w:noProof/>
        </w:rPr>
        <w:lastRenderedPageBreak/>
        <w:drawing>
          <wp:inline distT="0" distB="0" distL="0" distR="0" wp14:anchorId="51A96F60" wp14:editId="6C2291A9">
            <wp:extent cx="4133850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595B" w14:textId="77777777" w:rsidR="00FD7CF7" w:rsidRPr="003F027D" w:rsidRDefault="00FD7CF7" w:rsidP="00E25A45">
      <w:pPr>
        <w:pStyle w:val="StepHead"/>
      </w:pPr>
      <w:r w:rsidRPr="00E25A45">
        <w:t xml:space="preserve">Print </w:t>
      </w:r>
      <w:r w:rsidRPr="005511FD">
        <w:t>your current working</w:t>
      </w:r>
      <w:r w:rsidRPr="005511FD">
        <w:rPr>
          <w:spacing w:val="-11"/>
        </w:rPr>
        <w:t xml:space="preserve"> </w:t>
      </w:r>
      <w:r w:rsidRPr="003F027D">
        <w:t>directory.</w:t>
      </w:r>
    </w:p>
    <w:p w14:paraId="0F9C9702" w14:textId="2DDF579D" w:rsidR="00446DEC" w:rsidRDefault="00446DEC" w:rsidP="002E0AEE">
      <w:pPr>
        <w:pStyle w:val="CMD"/>
      </w:pPr>
      <w:r>
        <w:t xml:space="preserve">joe@ubuntu:~$ </w:t>
      </w:r>
      <w:r w:rsidRPr="002E0AEE">
        <w:rPr>
          <w:b/>
        </w:rPr>
        <w:t>pwd</w:t>
      </w:r>
    </w:p>
    <w:p w14:paraId="48CB6B72" w14:textId="4AE1A38B" w:rsidR="00446DEC" w:rsidRPr="002E0AEE" w:rsidRDefault="00811CF8" w:rsidP="002E0AEE">
      <w:pPr>
        <w:pStyle w:val="Visual"/>
        <w:rPr>
          <w:noProof/>
        </w:rPr>
      </w:pPr>
      <w:r w:rsidRPr="00811CF8">
        <w:rPr>
          <w:noProof/>
          <w:sz w:val="18"/>
        </w:rPr>
        <w:drawing>
          <wp:inline distT="0" distB="0" distL="0" distR="0" wp14:anchorId="76AA1ED7" wp14:editId="776E1C35">
            <wp:extent cx="4124325" cy="466725"/>
            <wp:effectExtent l="0" t="0" r="9525" b="952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B6B2" w14:textId="77777777" w:rsidR="00FD7CF7" w:rsidRDefault="00FD7CF7" w:rsidP="00E25A45">
      <w:pPr>
        <w:pStyle w:val="StepHead"/>
      </w:pPr>
      <w:r w:rsidRPr="00E25A45">
        <w:t xml:space="preserve">Go back one directory level to the </w:t>
      </w:r>
      <w:r w:rsidRPr="00D167F1">
        <w:t>/home</w:t>
      </w:r>
      <w:r w:rsidRPr="00E25A45">
        <w:rPr>
          <w:i/>
          <w:spacing w:val="-16"/>
        </w:rPr>
        <w:t xml:space="preserve"> </w:t>
      </w:r>
      <w:r w:rsidRPr="005511FD">
        <w:t>directory.</w:t>
      </w:r>
    </w:p>
    <w:p w14:paraId="64BE8126" w14:textId="159B8786" w:rsidR="00446DEC" w:rsidRPr="002E0AEE" w:rsidRDefault="00446DEC" w:rsidP="002E0AEE">
      <w:pPr>
        <w:pStyle w:val="CMD"/>
      </w:pPr>
      <w:r>
        <w:t xml:space="preserve">joe@ubuntu:~$ </w:t>
      </w:r>
      <w:r>
        <w:rPr>
          <w:b/>
        </w:rPr>
        <w:t>cd ..</w:t>
      </w:r>
    </w:p>
    <w:p w14:paraId="36928BDA" w14:textId="72225657" w:rsidR="00FD7CF7" w:rsidRDefault="00811CF8" w:rsidP="002E0AEE">
      <w:pPr>
        <w:pStyle w:val="Visual"/>
      </w:pPr>
      <w:r w:rsidRPr="00811CF8">
        <w:rPr>
          <w:noProof/>
        </w:rPr>
        <w:drawing>
          <wp:inline distT="0" distB="0" distL="0" distR="0" wp14:anchorId="08CCC79D" wp14:editId="33128776">
            <wp:extent cx="4076700" cy="333375"/>
            <wp:effectExtent l="0" t="0" r="0" b="952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82F3" w14:textId="77777777" w:rsidR="00FD7CF7" w:rsidRPr="003F027D" w:rsidRDefault="00FD7CF7" w:rsidP="00D167F1">
      <w:pPr>
        <w:pStyle w:val="StepHead"/>
      </w:pPr>
      <w:r w:rsidRPr="00E25A45">
        <w:t>List all directories and their permissions in the current working</w:t>
      </w:r>
      <w:r w:rsidRPr="005511FD">
        <w:rPr>
          <w:spacing w:val="-27"/>
        </w:rPr>
        <w:t xml:space="preserve"> </w:t>
      </w:r>
      <w:r w:rsidRPr="003F027D">
        <w:t>directory.</w:t>
      </w:r>
    </w:p>
    <w:p w14:paraId="70338A8D" w14:textId="527DA75C" w:rsidR="00FD7CF7" w:rsidRDefault="00446DEC" w:rsidP="002E0AEE">
      <w:pPr>
        <w:pStyle w:val="CMD"/>
        <w:rPr>
          <w:noProof/>
        </w:rPr>
      </w:pPr>
      <w:r>
        <w:t xml:space="preserve">joe@ubuntu:/home~$ </w:t>
      </w:r>
      <w:r>
        <w:rPr>
          <w:b/>
        </w:rPr>
        <w:t>ls -l</w:t>
      </w:r>
    </w:p>
    <w:p w14:paraId="0781789B" w14:textId="7F721BFE" w:rsidR="00446DEC" w:rsidRDefault="00446DEC" w:rsidP="00D167F1">
      <w:pPr>
        <w:pStyle w:val="Visual"/>
        <w:rPr>
          <w:sz w:val="20"/>
        </w:rPr>
      </w:pPr>
      <w:r>
        <w:rPr>
          <w:noProof/>
          <w:sz w:val="20"/>
        </w:rPr>
        <w:drawing>
          <wp:inline distT="0" distB="0" distL="0" distR="0" wp14:anchorId="69838EA9" wp14:editId="1976D911">
            <wp:extent cx="4041775" cy="932815"/>
            <wp:effectExtent l="0" t="0" r="0" b="63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EC23D8" w14:textId="77777777" w:rsidR="00FD7CF7" w:rsidRPr="005511FD" w:rsidRDefault="00FD7CF7" w:rsidP="00D167F1">
      <w:pPr>
        <w:pStyle w:val="BodyTextL50"/>
      </w:pPr>
      <w:r w:rsidRPr="00E25A45">
        <w:t>Notice that Joe’s folder is set so that “</w:t>
      </w:r>
      <w:r w:rsidRPr="00D167F1">
        <w:t>others</w:t>
      </w:r>
      <w:r w:rsidRPr="00E25A45">
        <w:t xml:space="preserve">” are not </w:t>
      </w:r>
      <w:r w:rsidRPr="005511FD">
        <w:t>able to access the folder.</w:t>
      </w:r>
    </w:p>
    <w:p w14:paraId="5659213F" w14:textId="77777777" w:rsidR="00FD7CF7" w:rsidRPr="005511FD" w:rsidRDefault="00FD7CF7" w:rsidP="00D167F1">
      <w:pPr>
        <w:pStyle w:val="BodyTextL50"/>
      </w:pPr>
      <w:r w:rsidRPr="00E25A45">
        <w:t>The other way of assigning permissions besides using symbolic permissions is the use of absolute permissions. Absolute permissions use a three digit octal number to represent the permissions for owner, group and other.</w:t>
      </w:r>
    </w:p>
    <w:p w14:paraId="7B3EE919" w14:textId="77777777" w:rsidR="00FD7CF7" w:rsidRPr="005511FD" w:rsidRDefault="00FD7CF7" w:rsidP="002E0AEE">
      <w:pPr>
        <w:pStyle w:val="BodyTextL50"/>
        <w:keepNext/>
      </w:pPr>
      <w:r w:rsidRPr="00E25A45">
        <w:lastRenderedPageBreak/>
        <w:t>The tabl</w:t>
      </w:r>
      <w:r w:rsidRPr="005511FD">
        <w:t>e below outlines each absolute value and its corresponding permissions:</w:t>
      </w:r>
    </w:p>
    <w:tbl>
      <w:tblPr>
        <w:tblStyle w:val="LabTableStyle"/>
        <w:tblW w:w="0" w:type="auto"/>
        <w:tblLayout w:type="fixed"/>
        <w:tblLook w:val="01E0" w:firstRow="1" w:lastRow="1" w:firstColumn="1" w:lastColumn="1" w:noHBand="0" w:noVBand="0"/>
      </w:tblPr>
      <w:tblGrid>
        <w:gridCol w:w="1603"/>
        <w:gridCol w:w="3344"/>
      </w:tblGrid>
      <w:tr w:rsidR="00FD7CF7" w14:paraId="1C350C3F" w14:textId="77777777" w:rsidTr="00D1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87"/>
        </w:trPr>
        <w:tc>
          <w:tcPr>
            <w:tcW w:w="1603" w:type="dxa"/>
          </w:tcPr>
          <w:p w14:paraId="7A755050" w14:textId="77777777" w:rsidR="00FD7CF7" w:rsidRDefault="00FD7CF7" w:rsidP="00D167F1">
            <w:pPr>
              <w:pStyle w:val="TableHeading"/>
            </w:pPr>
            <w:r>
              <w:t>Number</w:t>
            </w:r>
          </w:p>
        </w:tc>
        <w:tc>
          <w:tcPr>
            <w:tcW w:w="3344" w:type="dxa"/>
          </w:tcPr>
          <w:p w14:paraId="01971609" w14:textId="77777777" w:rsidR="00FD7CF7" w:rsidRDefault="00FD7CF7" w:rsidP="00D167F1">
            <w:pPr>
              <w:pStyle w:val="TableHeading"/>
            </w:pPr>
            <w:r>
              <w:t>Permissions</w:t>
            </w:r>
          </w:p>
        </w:tc>
      </w:tr>
      <w:tr w:rsidR="00FD7CF7" w14:paraId="66B82992" w14:textId="77777777" w:rsidTr="00D167F1">
        <w:trPr>
          <w:trHeight w:hRule="exact" w:val="442"/>
        </w:trPr>
        <w:tc>
          <w:tcPr>
            <w:tcW w:w="1603" w:type="dxa"/>
          </w:tcPr>
          <w:p w14:paraId="3A239079" w14:textId="77777777" w:rsidR="00FD7CF7" w:rsidRDefault="00FD7CF7" w:rsidP="00D167F1">
            <w:pPr>
              <w:pStyle w:val="TableText"/>
            </w:pPr>
            <w:r>
              <w:t>7</w:t>
            </w:r>
          </w:p>
        </w:tc>
        <w:tc>
          <w:tcPr>
            <w:tcW w:w="3344" w:type="dxa"/>
          </w:tcPr>
          <w:p w14:paraId="016A5128" w14:textId="139C6D47" w:rsidR="00FD7CF7" w:rsidRDefault="00FD7CF7" w:rsidP="00D167F1">
            <w:pPr>
              <w:pStyle w:val="TableText"/>
            </w:pPr>
            <w:r>
              <w:t>Read, Write</w:t>
            </w:r>
            <w:r w:rsidR="0086243E">
              <w:t>,</w:t>
            </w:r>
            <w:r>
              <w:t xml:space="preserve"> and Execute</w:t>
            </w:r>
          </w:p>
        </w:tc>
      </w:tr>
      <w:tr w:rsidR="00FD7CF7" w14:paraId="29655F72" w14:textId="77777777" w:rsidTr="00D167F1">
        <w:trPr>
          <w:trHeight w:hRule="exact" w:val="397"/>
        </w:trPr>
        <w:tc>
          <w:tcPr>
            <w:tcW w:w="1603" w:type="dxa"/>
          </w:tcPr>
          <w:p w14:paraId="421FAF2A" w14:textId="77777777" w:rsidR="00FD7CF7" w:rsidRDefault="00FD7CF7" w:rsidP="00D167F1">
            <w:pPr>
              <w:pStyle w:val="TableText"/>
            </w:pPr>
            <w:r>
              <w:t>6</w:t>
            </w:r>
          </w:p>
        </w:tc>
        <w:tc>
          <w:tcPr>
            <w:tcW w:w="3344" w:type="dxa"/>
          </w:tcPr>
          <w:p w14:paraId="548FBD7E" w14:textId="77777777" w:rsidR="00FD7CF7" w:rsidRDefault="00FD7CF7" w:rsidP="00D167F1">
            <w:pPr>
              <w:pStyle w:val="TableText"/>
            </w:pPr>
            <w:r>
              <w:t>Read and Write</w:t>
            </w:r>
          </w:p>
        </w:tc>
      </w:tr>
      <w:tr w:rsidR="00FD7CF7" w14:paraId="41983CAD" w14:textId="77777777" w:rsidTr="00D167F1">
        <w:trPr>
          <w:trHeight w:hRule="exact" w:val="424"/>
        </w:trPr>
        <w:tc>
          <w:tcPr>
            <w:tcW w:w="1603" w:type="dxa"/>
          </w:tcPr>
          <w:p w14:paraId="310B55A2" w14:textId="77777777" w:rsidR="00FD7CF7" w:rsidRDefault="00FD7CF7" w:rsidP="00D167F1">
            <w:pPr>
              <w:pStyle w:val="TableText"/>
            </w:pPr>
            <w:r>
              <w:t>5</w:t>
            </w:r>
          </w:p>
        </w:tc>
        <w:tc>
          <w:tcPr>
            <w:tcW w:w="3344" w:type="dxa"/>
          </w:tcPr>
          <w:p w14:paraId="1AE0EAB1" w14:textId="77777777" w:rsidR="00FD7CF7" w:rsidRDefault="00FD7CF7" w:rsidP="00D167F1">
            <w:pPr>
              <w:pStyle w:val="TableText"/>
            </w:pPr>
            <w:r>
              <w:t>Read and Execute</w:t>
            </w:r>
          </w:p>
        </w:tc>
      </w:tr>
      <w:tr w:rsidR="00FD7CF7" w14:paraId="4D72A0EB" w14:textId="77777777" w:rsidTr="00D167F1">
        <w:trPr>
          <w:trHeight w:hRule="exact" w:val="379"/>
        </w:trPr>
        <w:tc>
          <w:tcPr>
            <w:tcW w:w="1603" w:type="dxa"/>
          </w:tcPr>
          <w:p w14:paraId="085C916B" w14:textId="77777777" w:rsidR="00FD7CF7" w:rsidRDefault="00FD7CF7" w:rsidP="00D167F1">
            <w:pPr>
              <w:pStyle w:val="TableText"/>
            </w:pPr>
            <w:r>
              <w:t>4</w:t>
            </w:r>
          </w:p>
        </w:tc>
        <w:tc>
          <w:tcPr>
            <w:tcW w:w="3344" w:type="dxa"/>
          </w:tcPr>
          <w:p w14:paraId="62435DCE" w14:textId="77777777" w:rsidR="00FD7CF7" w:rsidRDefault="00FD7CF7" w:rsidP="00D167F1">
            <w:pPr>
              <w:pStyle w:val="TableText"/>
            </w:pPr>
            <w:r>
              <w:t>Read</w:t>
            </w:r>
          </w:p>
        </w:tc>
      </w:tr>
      <w:tr w:rsidR="00FD7CF7" w14:paraId="2B9E9089" w14:textId="77777777" w:rsidTr="00D167F1">
        <w:trPr>
          <w:trHeight w:hRule="exact" w:val="424"/>
        </w:trPr>
        <w:tc>
          <w:tcPr>
            <w:tcW w:w="1603" w:type="dxa"/>
          </w:tcPr>
          <w:p w14:paraId="41944597" w14:textId="77777777" w:rsidR="00FD7CF7" w:rsidRDefault="00FD7CF7" w:rsidP="00D167F1">
            <w:pPr>
              <w:pStyle w:val="TableText"/>
            </w:pPr>
            <w:r>
              <w:t>3</w:t>
            </w:r>
          </w:p>
        </w:tc>
        <w:tc>
          <w:tcPr>
            <w:tcW w:w="3344" w:type="dxa"/>
          </w:tcPr>
          <w:p w14:paraId="703E931C" w14:textId="77777777" w:rsidR="00FD7CF7" w:rsidRDefault="00FD7CF7" w:rsidP="00D167F1">
            <w:pPr>
              <w:pStyle w:val="TableText"/>
            </w:pPr>
            <w:r>
              <w:t>Write and Execute</w:t>
            </w:r>
          </w:p>
        </w:tc>
      </w:tr>
      <w:tr w:rsidR="00FD7CF7" w14:paraId="6B52AC70" w14:textId="77777777" w:rsidTr="00D167F1">
        <w:trPr>
          <w:trHeight w:hRule="exact" w:val="379"/>
        </w:trPr>
        <w:tc>
          <w:tcPr>
            <w:tcW w:w="1603" w:type="dxa"/>
          </w:tcPr>
          <w:p w14:paraId="7D1B98E1" w14:textId="77777777" w:rsidR="00FD7CF7" w:rsidRDefault="00FD7CF7" w:rsidP="00D167F1">
            <w:pPr>
              <w:pStyle w:val="TableText"/>
            </w:pPr>
            <w:r>
              <w:t>2</w:t>
            </w:r>
          </w:p>
        </w:tc>
        <w:tc>
          <w:tcPr>
            <w:tcW w:w="3344" w:type="dxa"/>
          </w:tcPr>
          <w:p w14:paraId="26C4EA06" w14:textId="77777777" w:rsidR="00FD7CF7" w:rsidRDefault="00FD7CF7" w:rsidP="00D167F1">
            <w:pPr>
              <w:pStyle w:val="TableText"/>
            </w:pPr>
            <w:r>
              <w:t>Write</w:t>
            </w:r>
          </w:p>
        </w:tc>
      </w:tr>
      <w:tr w:rsidR="00FD7CF7" w14:paraId="06A3B34E" w14:textId="77777777" w:rsidTr="00D167F1">
        <w:trPr>
          <w:trHeight w:hRule="exact" w:val="424"/>
        </w:trPr>
        <w:tc>
          <w:tcPr>
            <w:tcW w:w="1603" w:type="dxa"/>
          </w:tcPr>
          <w:p w14:paraId="5DAE30BC" w14:textId="77777777" w:rsidR="00FD7CF7" w:rsidRDefault="00FD7CF7" w:rsidP="00D167F1">
            <w:pPr>
              <w:pStyle w:val="TableText"/>
            </w:pPr>
            <w:r>
              <w:t>1</w:t>
            </w:r>
          </w:p>
        </w:tc>
        <w:tc>
          <w:tcPr>
            <w:tcW w:w="3344" w:type="dxa"/>
          </w:tcPr>
          <w:p w14:paraId="7E907349" w14:textId="77777777" w:rsidR="00FD7CF7" w:rsidRDefault="00FD7CF7" w:rsidP="00D167F1">
            <w:pPr>
              <w:pStyle w:val="TableText"/>
            </w:pPr>
            <w:r>
              <w:t>Execute</w:t>
            </w:r>
          </w:p>
        </w:tc>
      </w:tr>
      <w:tr w:rsidR="00FD7CF7" w14:paraId="35CCDE40" w14:textId="77777777" w:rsidTr="00D167F1">
        <w:trPr>
          <w:trHeight w:hRule="exact" w:val="379"/>
        </w:trPr>
        <w:tc>
          <w:tcPr>
            <w:tcW w:w="1603" w:type="dxa"/>
          </w:tcPr>
          <w:p w14:paraId="51226D82" w14:textId="77777777" w:rsidR="00FD7CF7" w:rsidRDefault="00FD7CF7" w:rsidP="00D167F1">
            <w:pPr>
              <w:pStyle w:val="TableText"/>
              <w:keepNext w:val="0"/>
            </w:pPr>
            <w:r>
              <w:t>0</w:t>
            </w:r>
          </w:p>
        </w:tc>
        <w:tc>
          <w:tcPr>
            <w:tcW w:w="3344" w:type="dxa"/>
          </w:tcPr>
          <w:p w14:paraId="30CFFA94" w14:textId="77777777" w:rsidR="00FD7CF7" w:rsidRDefault="00FD7CF7" w:rsidP="00D167F1">
            <w:pPr>
              <w:pStyle w:val="TableText"/>
            </w:pPr>
            <w:r>
              <w:t>None</w:t>
            </w:r>
          </w:p>
        </w:tc>
      </w:tr>
    </w:tbl>
    <w:p w14:paraId="67057BCB" w14:textId="757EF232" w:rsidR="00FD7CF7" w:rsidRPr="00D167F1" w:rsidRDefault="00FD7CF7" w:rsidP="00D167F1">
      <w:pPr>
        <w:pStyle w:val="BodyTextL50"/>
        <w:keepNext/>
      </w:pPr>
      <w:r w:rsidRPr="00D167F1">
        <w:t xml:space="preserve">By typing the command </w:t>
      </w:r>
      <w:r w:rsidRPr="00D167F1">
        <w:rPr>
          <w:b/>
        </w:rPr>
        <w:t xml:space="preserve">chmod 764 </w:t>
      </w:r>
      <w:r w:rsidRPr="00D167F1">
        <w:rPr>
          <w:b/>
          <w:i/>
        </w:rPr>
        <w:t>examplefile</w:t>
      </w:r>
      <w:r w:rsidRPr="00D167F1">
        <w:t>, the examplefile will be assigned the follow permissions:</w:t>
      </w:r>
    </w:p>
    <w:p w14:paraId="1BF37C1F" w14:textId="3B9F6925" w:rsidR="00FD7CF7" w:rsidRDefault="00FD7CF7" w:rsidP="00D167F1">
      <w:pPr>
        <w:pStyle w:val="Bulletlevel2"/>
        <w:keepNext/>
      </w:pPr>
      <w:r>
        <w:t xml:space="preserve">The user will get </w:t>
      </w:r>
      <w:r w:rsidR="0086243E">
        <w:t>r</w:t>
      </w:r>
      <w:r>
        <w:t xml:space="preserve">ead, </w:t>
      </w:r>
      <w:r w:rsidR="0086243E">
        <w:t>w</w:t>
      </w:r>
      <w:r>
        <w:t xml:space="preserve">rite and </w:t>
      </w:r>
      <w:r w:rsidR="0086243E">
        <w:t>e</w:t>
      </w:r>
      <w:r>
        <w:t>xecute</w:t>
      </w:r>
      <w:r>
        <w:rPr>
          <w:spacing w:val="-24"/>
        </w:rPr>
        <w:t xml:space="preserve"> </w:t>
      </w:r>
      <w:r>
        <w:t>permissions</w:t>
      </w:r>
    </w:p>
    <w:p w14:paraId="66ED71B3" w14:textId="01F19AA0" w:rsidR="00FD7CF7" w:rsidRDefault="00FD7CF7" w:rsidP="00D167F1">
      <w:pPr>
        <w:pStyle w:val="Bulletlevel2"/>
      </w:pPr>
      <w:r>
        <w:t xml:space="preserve">The group will get </w:t>
      </w:r>
      <w:r w:rsidR="0086243E">
        <w:t>r</w:t>
      </w:r>
      <w:r>
        <w:t xml:space="preserve">ead and </w:t>
      </w:r>
      <w:r w:rsidR="0086243E">
        <w:t>w</w:t>
      </w:r>
      <w:r>
        <w:t>rite</w:t>
      </w:r>
      <w:r>
        <w:rPr>
          <w:spacing w:val="-14"/>
        </w:rPr>
        <w:t xml:space="preserve"> </w:t>
      </w:r>
      <w:r>
        <w:t>permissions</w:t>
      </w:r>
    </w:p>
    <w:p w14:paraId="3E2FC1F6" w14:textId="358B5CFB" w:rsidR="00FD7CF7" w:rsidRDefault="00FD7CF7" w:rsidP="00D167F1">
      <w:pPr>
        <w:pStyle w:val="Bulletlevel2"/>
      </w:pPr>
      <w:r>
        <w:t xml:space="preserve">Others will get </w:t>
      </w:r>
      <w:r w:rsidR="0086243E">
        <w:t>r</w:t>
      </w:r>
      <w:r>
        <w:t>ead</w:t>
      </w:r>
      <w:r>
        <w:rPr>
          <w:spacing w:val="-10"/>
        </w:rPr>
        <w:t xml:space="preserve"> </w:t>
      </w:r>
      <w:r w:rsidR="0086243E">
        <w:t>a</w:t>
      </w:r>
      <w:r>
        <w:t>ccess</w:t>
      </w:r>
    </w:p>
    <w:p w14:paraId="547D22D5" w14:textId="77777777" w:rsidR="00FD7CF7" w:rsidRDefault="00FD7CF7" w:rsidP="00D167F1">
      <w:pPr>
        <w:pStyle w:val="BodyTextL50"/>
        <w:keepNext/>
      </w:pPr>
      <w:r>
        <w:t>Breakdown of how 764 represents these permissions:</w:t>
      </w:r>
    </w:p>
    <w:tbl>
      <w:tblPr>
        <w:tblStyle w:val="LabTableStyle"/>
        <w:tblW w:w="0" w:type="auto"/>
        <w:tblLayout w:type="fixed"/>
        <w:tblLook w:val="01E0" w:firstRow="1" w:lastRow="1" w:firstColumn="1" w:lastColumn="1" w:noHBand="0" w:noVBand="0"/>
      </w:tblPr>
      <w:tblGrid>
        <w:gridCol w:w="1530"/>
        <w:gridCol w:w="1982"/>
        <w:gridCol w:w="2245"/>
      </w:tblGrid>
      <w:tr w:rsidR="00FD7CF7" w14:paraId="1640EB36" w14:textId="77777777" w:rsidTr="00D167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31"/>
        </w:trPr>
        <w:tc>
          <w:tcPr>
            <w:tcW w:w="1530" w:type="dxa"/>
          </w:tcPr>
          <w:p w14:paraId="3A12496D" w14:textId="77777777" w:rsidR="00FD7CF7" w:rsidRDefault="00FD7CF7" w:rsidP="00D167F1">
            <w:pPr>
              <w:pStyle w:val="TableHeading"/>
            </w:pPr>
            <w:r>
              <w:t>Digit</w:t>
            </w:r>
          </w:p>
        </w:tc>
        <w:tc>
          <w:tcPr>
            <w:tcW w:w="1982" w:type="dxa"/>
          </w:tcPr>
          <w:p w14:paraId="6A979F9B" w14:textId="77777777" w:rsidR="00FD7CF7" w:rsidRDefault="00FD7CF7" w:rsidP="00D167F1">
            <w:pPr>
              <w:pStyle w:val="TableHeading"/>
            </w:pPr>
            <w:r>
              <w:t>Binary Equivalent</w:t>
            </w:r>
          </w:p>
        </w:tc>
        <w:tc>
          <w:tcPr>
            <w:tcW w:w="2245" w:type="dxa"/>
          </w:tcPr>
          <w:p w14:paraId="55D2E250" w14:textId="77777777" w:rsidR="00FD7CF7" w:rsidRDefault="00FD7CF7" w:rsidP="00D167F1">
            <w:pPr>
              <w:pStyle w:val="TableHeading"/>
            </w:pPr>
            <w:r>
              <w:t>Permission</w:t>
            </w:r>
          </w:p>
        </w:tc>
      </w:tr>
      <w:tr w:rsidR="00FD7CF7" w14:paraId="28DAF21E" w14:textId="77777777" w:rsidTr="00D167F1">
        <w:trPr>
          <w:trHeight w:hRule="exact" w:val="712"/>
        </w:trPr>
        <w:tc>
          <w:tcPr>
            <w:tcW w:w="1530" w:type="dxa"/>
            <w:vAlign w:val="center"/>
          </w:tcPr>
          <w:p w14:paraId="696398B3" w14:textId="77777777" w:rsidR="00FD7CF7" w:rsidRDefault="00FD7CF7" w:rsidP="00D167F1">
            <w:pPr>
              <w:pStyle w:val="TableText"/>
            </w:pPr>
            <w:r>
              <w:t>7 (user)</w:t>
            </w:r>
          </w:p>
        </w:tc>
        <w:tc>
          <w:tcPr>
            <w:tcW w:w="1982" w:type="dxa"/>
            <w:vAlign w:val="center"/>
          </w:tcPr>
          <w:p w14:paraId="4DC03311" w14:textId="77777777" w:rsidR="00FD7CF7" w:rsidRDefault="00FD7CF7" w:rsidP="00D167F1">
            <w:pPr>
              <w:pStyle w:val="TableText"/>
              <w:jc w:val="center"/>
            </w:pPr>
            <w:r>
              <w:t>111</w:t>
            </w:r>
          </w:p>
        </w:tc>
        <w:tc>
          <w:tcPr>
            <w:tcW w:w="2245" w:type="dxa"/>
            <w:vAlign w:val="center"/>
          </w:tcPr>
          <w:p w14:paraId="35DFF511" w14:textId="77777777" w:rsidR="00FD7CF7" w:rsidRDefault="00FD7CF7" w:rsidP="00D167F1">
            <w:pPr>
              <w:pStyle w:val="TableText"/>
            </w:pPr>
            <w:r>
              <w:rPr>
                <w:w w:val="95"/>
              </w:rPr>
              <w:t xml:space="preserve">1-Read </w:t>
            </w:r>
            <w:r>
              <w:t>1-Write</w:t>
            </w:r>
          </w:p>
          <w:p w14:paraId="6BC96956" w14:textId="77777777" w:rsidR="00FD7CF7" w:rsidRDefault="00FD7CF7" w:rsidP="00D167F1">
            <w:pPr>
              <w:pStyle w:val="TableText"/>
            </w:pPr>
            <w:r>
              <w:t>1-Execute</w:t>
            </w:r>
          </w:p>
        </w:tc>
      </w:tr>
      <w:tr w:rsidR="00FD7CF7" w14:paraId="0B44283E" w14:textId="77777777" w:rsidTr="00D167F1">
        <w:trPr>
          <w:trHeight w:hRule="exact" w:val="802"/>
        </w:trPr>
        <w:tc>
          <w:tcPr>
            <w:tcW w:w="1530" w:type="dxa"/>
            <w:vAlign w:val="center"/>
          </w:tcPr>
          <w:p w14:paraId="2674834B" w14:textId="77777777" w:rsidR="00FD7CF7" w:rsidRDefault="00FD7CF7" w:rsidP="00D167F1">
            <w:pPr>
              <w:pStyle w:val="TableText"/>
            </w:pPr>
            <w:r>
              <w:t>6 (group)</w:t>
            </w:r>
          </w:p>
        </w:tc>
        <w:tc>
          <w:tcPr>
            <w:tcW w:w="1982" w:type="dxa"/>
            <w:vAlign w:val="center"/>
          </w:tcPr>
          <w:p w14:paraId="5D8C1041" w14:textId="77777777" w:rsidR="00FD7CF7" w:rsidRDefault="00FD7CF7" w:rsidP="00D167F1">
            <w:pPr>
              <w:pStyle w:val="TableText"/>
              <w:jc w:val="center"/>
            </w:pPr>
            <w:r>
              <w:t>110</w:t>
            </w:r>
          </w:p>
        </w:tc>
        <w:tc>
          <w:tcPr>
            <w:tcW w:w="2245" w:type="dxa"/>
            <w:vAlign w:val="center"/>
          </w:tcPr>
          <w:p w14:paraId="1B79714B" w14:textId="77777777" w:rsidR="00FD7CF7" w:rsidRDefault="00FD7CF7" w:rsidP="00D167F1">
            <w:pPr>
              <w:pStyle w:val="TableText"/>
            </w:pPr>
            <w:r>
              <w:rPr>
                <w:w w:val="95"/>
              </w:rPr>
              <w:t xml:space="preserve">1-Read </w:t>
            </w:r>
            <w:r>
              <w:t>1-Write</w:t>
            </w:r>
          </w:p>
          <w:p w14:paraId="1CFC0478" w14:textId="77777777" w:rsidR="00FD7CF7" w:rsidRDefault="00FD7CF7" w:rsidP="00D167F1">
            <w:pPr>
              <w:pStyle w:val="TableText"/>
            </w:pPr>
            <w:r>
              <w:t>0-No Execute</w:t>
            </w:r>
          </w:p>
        </w:tc>
      </w:tr>
      <w:tr w:rsidR="00FD7CF7" w14:paraId="02FC25B8" w14:textId="77777777" w:rsidTr="00D167F1">
        <w:trPr>
          <w:trHeight w:hRule="exact" w:val="964"/>
        </w:trPr>
        <w:tc>
          <w:tcPr>
            <w:tcW w:w="1530" w:type="dxa"/>
            <w:vAlign w:val="center"/>
          </w:tcPr>
          <w:p w14:paraId="6D4F98F1" w14:textId="77777777" w:rsidR="00FD7CF7" w:rsidRDefault="00FD7CF7" w:rsidP="00D167F1">
            <w:pPr>
              <w:pStyle w:val="TableText"/>
              <w:keepNext w:val="0"/>
            </w:pPr>
            <w:r>
              <w:t>4 (others)</w:t>
            </w:r>
          </w:p>
        </w:tc>
        <w:tc>
          <w:tcPr>
            <w:tcW w:w="1982" w:type="dxa"/>
            <w:vAlign w:val="center"/>
          </w:tcPr>
          <w:p w14:paraId="5EEADFA9" w14:textId="77777777" w:rsidR="00FD7CF7" w:rsidRDefault="00FD7CF7" w:rsidP="00D167F1">
            <w:pPr>
              <w:pStyle w:val="TableText"/>
              <w:jc w:val="center"/>
            </w:pPr>
            <w:r>
              <w:t>100</w:t>
            </w:r>
          </w:p>
        </w:tc>
        <w:tc>
          <w:tcPr>
            <w:tcW w:w="2245" w:type="dxa"/>
            <w:vAlign w:val="center"/>
          </w:tcPr>
          <w:p w14:paraId="71C7F2CB" w14:textId="77777777" w:rsidR="00FD7CF7" w:rsidRDefault="00FD7CF7" w:rsidP="00D167F1">
            <w:pPr>
              <w:pStyle w:val="TableText"/>
            </w:pPr>
            <w:r>
              <w:t>1-Read</w:t>
            </w:r>
          </w:p>
          <w:p w14:paraId="1EBA4145" w14:textId="77777777" w:rsidR="00FD7CF7" w:rsidRDefault="00FD7CF7" w:rsidP="00D167F1">
            <w:pPr>
              <w:pStyle w:val="TableText"/>
            </w:pPr>
            <w:r>
              <w:t>0-No Write</w:t>
            </w:r>
          </w:p>
          <w:p w14:paraId="6A66C0B7" w14:textId="77777777" w:rsidR="00FD7CF7" w:rsidRDefault="00FD7CF7" w:rsidP="00D167F1">
            <w:pPr>
              <w:pStyle w:val="TableText"/>
            </w:pPr>
            <w:r>
              <w:t>0-No Execute</w:t>
            </w:r>
          </w:p>
        </w:tc>
      </w:tr>
    </w:tbl>
    <w:p w14:paraId="0CCD5D73" w14:textId="77777777" w:rsidR="00FD7CF7" w:rsidRDefault="00FD7CF7" w:rsidP="00D167F1">
      <w:pPr>
        <w:pStyle w:val="StepHead"/>
      </w:pPr>
      <w:r w:rsidRPr="00E25A45">
        <w:t>Modify the “others” field for Joe’s folder so that others will be able read and execute but not write while still maintaining the “user” field to read, write, and execute.</w:t>
      </w:r>
    </w:p>
    <w:p w14:paraId="52945D89" w14:textId="20D5243E" w:rsidR="00446DEC" w:rsidRPr="002E0AEE" w:rsidRDefault="00446DEC" w:rsidP="002E0AEE">
      <w:pPr>
        <w:pStyle w:val="CMD"/>
      </w:pPr>
      <w:r>
        <w:t xml:space="preserve">joe@ubuntu:/home$ </w:t>
      </w:r>
      <w:r w:rsidRPr="002E0AEE">
        <w:rPr>
          <w:b/>
        </w:rPr>
        <w:t>chmod 705 joe</w:t>
      </w:r>
    </w:p>
    <w:p w14:paraId="3D86C72A" w14:textId="3A70F933" w:rsidR="00FD7CF7" w:rsidRDefault="00446DEC" w:rsidP="00D167F1">
      <w:pPr>
        <w:pStyle w:val="Visual"/>
        <w:rPr>
          <w:sz w:val="20"/>
        </w:rPr>
      </w:pPr>
      <w:r w:rsidRPr="00446DEC">
        <w:rPr>
          <w:noProof/>
          <w:sz w:val="20"/>
        </w:rPr>
        <w:drawing>
          <wp:inline distT="0" distB="0" distL="0" distR="0" wp14:anchorId="653111B7" wp14:editId="26818A19">
            <wp:extent cx="4048125" cy="342900"/>
            <wp:effectExtent l="0" t="0" r="9525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4B39" w14:textId="77777777" w:rsidR="00FD7CF7" w:rsidRDefault="00FD7CF7" w:rsidP="00D167F1">
      <w:pPr>
        <w:pStyle w:val="StepHead"/>
      </w:pPr>
      <w:r w:rsidRPr="00E25A45">
        <w:lastRenderedPageBreak/>
        <w:t>List the file permissions of the current directory to see that the absolute changes were made.</w:t>
      </w:r>
    </w:p>
    <w:p w14:paraId="62ED6425" w14:textId="4AA512B6" w:rsidR="00446DEC" w:rsidRPr="00547301" w:rsidRDefault="00446DEC" w:rsidP="002E0AEE">
      <w:pPr>
        <w:pStyle w:val="CMD"/>
        <w:keepNext/>
      </w:pPr>
      <w:r>
        <w:t xml:space="preserve">joe@ubuntu:/home$ </w:t>
      </w:r>
      <w:r w:rsidR="004533BA">
        <w:rPr>
          <w:b/>
        </w:rPr>
        <w:t>ls -l</w:t>
      </w:r>
    </w:p>
    <w:p w14:paraId="3421C1D1" w14:textId="69153296" w:rsidR="00FD7CF7" w:rsidRDefault="00446DEC" w:rsidP="002E0AEE">
      <w:pPr>
        <w:pStyle w:val="Visual"/>
      </w:pPr>
      <w:r>
        <w:rPr>
          <w:noProof/>
        </w:rPr>
        <w:drawing>
          <wp:inline distT="0" distB="0" distL="0" distR="0" wp14:anchorId="43BB09F2" wp14:editId="08952CD5">
            <wp:extent cx="4176395" cy="920750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92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6D5F41" w14:textId="77777777" w:rsidR="00FD7CF7" w:rsidRPr="0086243E" w:rsidRDefault="00FD7CF7" w:rsidP="00D167F1">
      <w:pPr>
        <w:pStyle w:val="StepHead"/>
      </w:pPr>
      <w:r w:rsidRPr="00E25A45">
        <w:t xml:space="preserve">Change to the </w:t>
      </w:r>
      <w:r w:rsidRPr="00E25A45">
        <w:rPr>
          <w:i/>
        </w:rPr>
        <w:t>/home/joe</w:t>
      </w:r>
      <w:r w:rsidRPr="005511FD">
        <w:rPr>
          <w:i/>
          <w:spacing w:val="-12"/>
        </w:rPr>
        <w:t xml:space="preserve"> </w:t>
      </w:r>
      <w:r w:rsidRPr="0086243E">
        <w:t>directory.</w:t>
      </w:r>
    </w:p>
    <w:p w14:paraId="383E0228" w14:textId="34926DB0" w:rsidR="00C02701" w:rsidRPr="00547301" w:rsidRDefault="00C02701" w:rsidP="002E0AEE">
      <w:pPr>
        <w:pStyle w:val="CMD"/>
      </w:pPr>
      <w:r>
        <w:t xml:space="preserve">joe@ubuntu:/home$ </w:t>
      </w:r>
      <w:r w:rsidRPr="00547301">
        <w:rPr>
          <w:b/>
        </w:rPr>
        <w:t>c</w:t>
      </w:r>
      <w:r>
        <w:rPr>
          <w:b/>
        </w:rPr>
        <w:t>d</w:t>
      </w:r>
      <w:r w:rsidRPr="00547301">
        <w:rPr>
          <w:b/>
        </w:rPr>
        <w:t xml:space="preserve"> joe</w:t>
      </w:r>
    </w:p>
    <w:p w14:paraId="4B24C3D1" w14:textId="04DFFD8D" w:rsidR="00FD7CF7" w:rsidRDefault="00C02701" w:rsidP="00D167F1">
      <w:pPr>
        <w:pStyle w:val="Visual"/>
        <w:rPr>
          <w:sz w:val="18"/>
        </w:rPr>
      </w:pPr>
      <w:r w:rsidRPr="00C02701">
        <w:rPr>
          <w:noProof/>
          <w:sz w:val="18"/>
        </w:rPr>
        <w:drawing>
          <wp:inline distT="0" distB="0" distL="0" distR="0" wp14:anchorId="41315C81" wp14:editId="4A557908">
            <wp:extent cx="4114800" cy="324077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65CB" w14:textId="741F4511" w:rsidR="00FD7CF7" w:rsidRDefault="00FD7CF7" w:rsidP="00D167F1">
      <w:pPr>
        <w:pStyle w:val="StepHead"/>
      </w:pPr>
      <w:r w:rsidRPr="00E25A45">
        <w:t>Create a simple text file named test.txt using</w:t>
      </w:r>
      <w:r w:rsidR="00B01F74">
        <w:rPr>
          <w:i/>
        </w:rPr>
        <w:t xml:space="preserve"> touch</w:t>
      </w:r>
      <w:r w:rsidRPr="0086243E">
        <w:t>.</w:t>
      </w:r>
    </w:p>
    <w:p w14:paraId="7009D77D" w14:textId="4C3F83EA" w:rsidR="00C02701" w:rsidRPr="00547301" w:rsidRDefault="00C02701" w:rsidP="002E0AEE">
      <w:pPr>
        <w:pStyle w:val="CMD"/>
      </w:pPr>
      <w:r>
        <w:t xml:space="preserve">joe@ubuntu:~$ </w:t>
      </w:r>
      <w:r>
        <w:rPr>
          <w:b/>
        </w:rPr>
        <w:t>touch test.txt</w:t>
      </w:r>
    </w:p>
    <w:p w14:paraId="0E89001B" w14:textId="40F974E4" w:rsidR="00FD7CF7" w:rsidRDefault="00C02701" w:rsidP="002E0AEE">
      <w:pPr>
        <w:pStyle w:val="Visual"/>
      </w:pPr>
      <w:r w:rsidRPr="002E0AEE">
        <w:rPr>
          <w:noProof/>
        </w:rPr>
        <w:drawing>
          <wp:inline distT="0" distB="0" distL="0" distR="0" wp14:anchorId="1333BE5D" wp14:editId="41D18ACD">
            <wp:extent cx="4114800" cy="329184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6EC2" w14:textId="77777777" w:rsidR="00FD7CF7" w:rsidRPr="00D167F1" w:rsidRDefault="00FD7CF7" w:rsidP="00FD7CF7">
      <w:pPr>
        <w:pStyle w:val="SubStepAlpha"/>
        <w:numPr>
          <w:ilvl w:val="2"/>
          <w:numId w:val="7"/>
        </w:numPr>
        <w:rPr>
          <w:sz w:val="22"/>
        </w:rPr>
      </w:pPr>
      <w:r w:rsidRPr="00D167F1">
        <w:rPr>
          <w:sz w:val="22"/>
        </w:rPr>
        <w:t xml:space="preserve">Type </w:t>
      </w:r>
      <w:r w:rsidRPr="00D167F1">
        <w:rPr>
          <w:b/>
          <w:sz w:val="22"/>
        </w:rPr>
        <w:t xml:space="preserve">exit </w:t>
      </w:r>
      <w:r w:rsidRPr="00D167F1">
        <w:rPr>
          <w:sz w:val="22"/>
        </w:rPr>
        <w:t xml:space="preserve">followed by pressing </w:t>
      </w:r>
      <w:r w:rsidRPr="00D167F1">
        <w:rPr>
          <w:b/>
          <w:sz w:val="22"/>
        </w:rPr>
        <w:t xml:space="preserve">Enter </w:t>
      </w:r>
      <w:r w:rsidRPr="00D167F1">
        <w:rPr>
          <w:sz w:val="22"/>
        </w:rPr>
        <w:t>to log out of Joe’s</w:t>
      </w:r>
      <w:r w:rsidRPr="00D167F1">
        <w:rPr>
          <w:spacing w:val="-23"/>
          <w:sz w:val="22"/>
        </w:rPr>
        <w:t xml:space="preserve"> </w:t>
      </w:r>
      <w:r w:rsidRPr="00D167F1">
        <w:rPr>
          <w:sz w:val="22"/>
        </w:rPr>
        <w:t>session.</w:t>
      </w:r>
    </w:p>
    <w:p w14:paraId="07FD0649" w14:textId="032D73B3" w:rsidR="00FD7CF7" w:rsidRDefault="00664381" w:rsidP="00933F35">
      <w:pPr>
        <w:pStyle w:val="SubStepAlpha"/>
        <w:keepNext/>
        <w:numPr>
          <w:ilvl w:val="2"/>
          <w:numId w:val="7"/>
        </w:numPr>
      </w:pPr>
      <w:r>
        <w:rPr>
          <w:sz w:val="22"/>
        </w:rPr>
        <w:t>While on the tty1 T</w:t>
      </w:r>
      <w:r w:rsidR="00FD7CF7" w:rsidRPr="00D167F1">
        <w:rPr>
          <w:sz w:val="22"/>
        </w:rPr>
        <w:t xml:space="preserve">erminal, log back in as </w:t>
      </w:r>
      <w:r w:rsidR="00D167F1" w:rsidRPr="000E0322">
        <w:rPr>
          <w:b/>
          <w:sz w:val="22"/>
        </w:rPr>
        <w:t>j</w:t>
      </w:r>
      <w:r w:rsidR="0086243E" w:rsidRPr="000E0322">
        <w:rPr>
          <w:b/>
          <w:sz w:val="22"/>
        </w:rPr>
        <w:t>enny</w:t>
      </w:r>
      <w:r w:rsidR="0086243E" w:rsidRPr="00D167F1">
        <w:rPr>
          <w:b/>
          <w:sz w:val="22"/>
        </w:rPr>
        <w:t xml:space="preserve"> </w:t>
      </w:r>
      <w:r w:rsidR="00FD7CF7" w:rsidRPr="00D167F1">
        <w:rPr>
          <w:sz w:val="22"/>
        </w:rPr>
        <w:t xml:space="preserve">and enter the password </w:t>
      </w:r>
      <w:r w:rsidR="00FD7CF7" w:rsidRPr="00D167F1">
        <w:rPr>
          <w:b/>
          <w:sz w:val="22"/>
        </w:rPr>
        <w:t>lasocial</w:t>
      </w:r>
      <w:r w:rsidR="00FD7CF7" w:rsidRPr="00D167F1">
        <w:rPr>
          <w:sz w:val="22"/>
        </w:rPr>
        <w:t>. Press</w:t>
      </w:r>
      <w:r w:rsidR="00FD7CF7" w:rsidRPr="00D167F1">
        <w:rPr>
          <w:spacing w:val="-2"/>
          <w:sz w:val="22"/>
        </w:rPr>
        <w:t xml:space="preserve"> </w:t>
      </w:r>
      <w:r w:rsidR="00FD7CF7" w:rsidRPr="00D167F1">
        <w:rPr>
          <w:b/>
          <w:sz w:val="22"/>
        </w:rPr>
        <w:t>Enter</w:t>
      </w:r>
      <w:r w:rsidR="00FD7CF7">
        <w:t>.</w:t>
      </w:r>
    </w:p>
    <w:p w14:paraId="10E6D119" w14:textId="1757E8DC" w:rsidR="00FD7CF7" w:rsidRDefault="00966151" w:rsidP="00D167F1">
      <w:pPr>
        <w:pStyle w:val="Visual"/>
        <w:rPr>
          <w:sz w:val="20"/>
        </w:rPr>
      </w:pPr>
      <w:r>
        <w:rPr>
          <w:noProof/>
          <w:sz w:val="20"/>
        </w:rPr>
        <w:drawing>
          <wp:inline distT="0" distB="0" distL="0" distR="0" wp14:anchorId="67376727" wp14:editId="127EA61D">
            <wp:extent cx="2719070" cy="670560"/>
            <wp:effectExtent l="0" t="0" r="508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6BBABB" w14:textId="77777777" w:rsidR="009A5E51" w:rsidRDefault="009A5E51" w:rsidP="009A5E51">
      <w:pPr>
        <w:pStyle w:val="BodyTextL25"/>
      </w:pPr>
      <w:r w:rsidRPr="00051A00">
        <w:rPr>
          <w:b/>
        </w:rPr>
        <w:t>Note</w:t>
      </w:r>
      <w:r w:rsidRPr="00051A00">
        <w:t>:</w:t>
      </w:r>
      <w:r>
        <w:rPr>
          <w:b/>
        </w:rPr>
        <w:t xml:space="preserve"> </w:t>
      </w:r>
      <w:r>
        <w:t xml:space="preserve">If you are unable to use tty1 terminal, return to graphical user interface (GUI) of the host by using </w:t>
      </w:r>
      <w:r w:rsidRPr="00C94728">
        <w:rPr>
          <w:b/>
        </w:rPr>
        <w:t>CTRL+ALT+F7</w:t>
      </w:r>
      <w:r>
        <w:t xml:space="preserve"> and open a terminal window in the GUI Ubuntu OS. At the prompt, enter </w:t>
      </w:r>
      <w:r>
        <w:rPr>
          <w:b/>
        </w:rPr>
        <w:t xml:space="preserve">su –l jenny </w:t>
      </w:r>
      <w:r>
        <w:t xml:space="preserve">at the prompt and enter the password </w:t>
      </w:r>
      <w:r>
        <w:rPr>
          <w:b/>
        </w:rPr>
        <w:t>lasocial</w:t>
      </w:r>
      <w:r>
        <w:t>.</w:t>
      </w:r>
    </w:p>
    <w:p w14:paraId="09E77466" w14:textId="77777777" w:rsidR="009A5E51" w:rsidRDefault="009A5E51" w:rsidP="009A5E51">
      <w:pPr>
        <w:pStyle w:val="CMD"/>
        <w:rPr>
          <w:b/>
        </w:rPr>
      </w:pPr>
      <w:r>
        <w:t xml:space="preserve">cisco@ubuntu:~$ </w:t>
      </w:r>
      <w:r w:rsidRPr="00C94728">
        <w:rPr>
          <w:b/>
        </w:rPr>
        <w:t>su –l jenny</w:t>
      </w:r>
    </w:p>
    <w:p w14:paraId="1A230A19" w14:textId="5FD717FD" w:rsidR="009A5E51" w:rsidRDefault="009A5E51" w:rsidP="00D167F1">
      <w:pPr>
        <w:pStyle w:val="Visual"/>
        <w:rPr>
          <w:sz w:val="20"/>
        </w:rPr>
      </w:pPr>
      <w:r w:rsidRPr="009A5E51">
        <w:rPr>
          <w:noProof/>
          <w:sz w:val="20"/>
        </w:rPr>
        <w:drawing>
          <wp:inline distT="0" distB="0" distL="0" distR="0" wp14:anchorId="59C036E0" wp14:editId="3E0613C8">
            <wp:extent cx="3876675" cy="857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CBA68" w14:textId="77777777" w:rsidR="00FD7CF7" w:rsidRPr="005511FD" w:rsidRDefault="00FD7CF7" w:rsidP="00D167F1">
      <w:pPr>
        <w:pStyle w:val="StepHead"/>
      </w:pPr>
      <w:r w:rsidRPr="00E25A45">
        <w:t>Change to the /home</w:t>
      </w:r>
      <w:r w:rsidRPr="00E25A45">
        <w:rPr>
          <w:spacing w:val="-11"/>
        </w:rPr>
        <w:t xml:space="preserve"> </w:t>
      </w:r>
      <w:r w:rsidRPr="00E25A45">
        <w:t>directory.</w:t>
      </w:r>
    </w:p>
    <w:p w14:paraId="155ECE61" w14:textId="6BE8D518" w:rsidR="00966151" w:rsidRDefault="00966151" w:rsidP="002E0AEE">
      <w:pPr>
        <w:pStyle w:val="CMD"/>
      </w:pPr>
      <w:r>
        <w:t xml:space="preserve">jenny@ubuntu:~$ </w:t>
      </w:r>
      <w:r w:rsidRPr="002E0AEE">
        <w:rPr>
          <w:b/>
        </w:rPr>
        <w:t>cd /home</w:t>
      </w:r>
    </w:p>
    <w:p w14:paraId="6057CB26" w14:textId="247A670D" w:rsidR="00FD7CF7" w:rsidRDefault="00966151" w:rsidP="00D167F1">
      <w:pPr>
        <w:pStyle w:val="Visual"/>
        <w:rPr>
          <w:sz w:val="20"/>
        </w:rPr>
      </w:pPr>
      <w:r w:rsidRPr="00966151">
        <w:rPr>
          <w:noProof/>
        </w:rPr>
        <w:t xml:space="preserve"> </w:t>
      </w:r>
      <w:r w:rsidRPr="00966151">
        <w:rPr>
          <w:noProof/>
          <w:sz w:val="20"/>
        </w:rPr>
        <w:drawing>
          <wp:inline distT="0" distB="0" distL="0" distR="0" wp14:anchorId="270647AB" wp14:editId="36F82BB6">
            <wp:extent cx="3933825" cy="323850"/>
            <wp:effectExtent l="0" t="0" r="9525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F7EC" w14:textId="77777777" w:rsidR="00FD7CF7" w:rsidRPr="00E25A45" w:rsidRDefault="00FD7CF7" w:rsidP="00D167F1">
      <w:pPr>
        <w:pStyle w:val="StepHead"/>
      </w:pPr>
      <w:r w:rsidRPr="00E25A45">
        <w:lastRenderedPageBreak/>
        <w:t>List all directories with their respective</w:t>
      </w:r>
      <w:r w:rsidRPr="00E25A45">
        <w:rPr>
          <w:spacing w:val="-23"/>
        </w:rPr>
        <w:t xml:space="preserve"> </w:t>
      </w:r>
      <w:r w:rsidRPr="005511FD">
        <w:t>permis</w:t>
      </w:r>
      <w:r w:rsidRPr="00177007">
        <w:t>sions.</w:t>
      </w:r>
    </w:p>
    <w:p w14:paraId="27B1A6C3" w14:textId="1B4444F7" w:rsidR="0088747F" w:rsidRDefault="0088747F" w:rsidP="002E0AEE">
      <w:pPr>
        <w:pStyle w:val="CMD"/>
      </w:pPr>
      <w:r>
        <w:t xml:space="preserve">jenny@ubuntu:/home$ </w:t>
      </w:r>
      <w:r w:rsidR="00A705BF">
        <w:rPr>
          <w:b/>
        </w:rPr>
        <w:t>ls -l</w:t>
      </w:r>
    </w:p>
    <w:p w14:paraId="58FDE95B" w14:textId="03C9EBA4" w:rsidR="00FD7CF7" w:rsidRDefault="00A705BF" w:rsidP="00D167F1">
      <w:pPr>
        <w:pStyle w:val="Visual"/>
        <w:rPr>
          <w:sz w:val="20"/>
        </w:rPr>
      </w:pPr>
      <w:r w:rsidRPr="00A705BF">
        <w:rPr>
          <w:noProof/>
        </w:rPr>
        <w:t xml:space="preserve"> </w:t>
      </w:r>
      <w:r w:rsidRPr="00A705BF">
        <w:rPr>
          <w:noProof/>
          <w:sz w:val="20"/>
        </w:rPr>
        <w:drawing>
          <wp:inline distT="0" distB="0" distL="0" distR="0" wp14:anchorId="7FFBADC6" wp14:editId="75467BD7">
            <wp:extent cx="3952875" cy="942975"/>
            <wp:effectExtent l="0" t="0" r="9525" b="952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4788" w14:textId="4E91D18C" w:rsidR="00FD7CF7" w:rsidRPr="0086243E" w:rsidRDefault="00FD7CF7" w:rsidP="00D167F1">
      <w:pPr>
        <w:pStyle w:val="StepHead"/>
      </w:pPr>
      <w:r w:rsidRPr="00E25A45">
        <w:t>Change to the /home/joe</w:t>
      </w:r>
      <w:r w:rsidRPr="00E25A45">
        <w:rPr>
          <w:spacing w:val="-14"/>
        </w:rPr>
        <w:t xml:space="preserve"> </w:t>
      </w:r>
      <w:r w:rsidRPr="005511FD">
        <w:t>directory</w:t>
      </w:r>
      <w:r w:rsidR="005511FD">
        <w:t xml:space="preserve"> and list the content of the directory</w:t>
      </w:r>
      <w:r w:rsidRPr="005511FD">
        <w:t>.</w:t>
      </w:r>
    </w:p>
    <w:p w14:paraId="339C397B" w14:textId="449D27A1" w:rsidR="00A705BF" w:rsidRDefault="00A705BF" w:rsidP="002E0AEE">
      <w:pPr>
        <w:pStyle w:val="CMD"/>
      </w:pPr>
      <w:r>
        <w:t xml:space="preserve">jenny@ubuntu:/home$ </w:t>
      </w:r>
      <w:r>
        <w:rPr>
          <w:b/>
        </w:rPr>
        <w:t>cd joe</w:t>
      </w:r>
    </w:p>
    <w:p w14:paraId="5F6215CB" w14:textId="3DF410B0" w:rsidR="00A705BF" w:rsidRDefault="00A705BF" w:rsidP="002E0AEE">
      <w:pPr>
        <w:pStyle w:val="CMD"/>
      </w:pPr>
      <w:r>
        <w:t xml:space="preserve">jenny@ubuntu:/home/joe$ </w:t>
      </w:r>
      <w:r>
        <w:rPr>
          <w:b/>
        </w:rPr>
        <w:t>ls -l</w:t>
      </w:r>
    </w:p>
    <w:p w14:paraId="17E4F1BE" w14:textId="0F90FDB9" w:rsidR="00FD7CF7" w:rsidRDefault="00A705BF" w:rsidP="00D167F1">
      <w:pPr>
        <w:pStyle w:val="Visual"/>
      </w:pPr>
      <w:r w:rsidRPr="00A705BF">
        <w:rPr>
          <w:noProof/>
        </w:rPr>
        <w:t xml:space="preserve"> </w:t>
      </w:r>
      <w:r w:rsidRPr="00A705BF">
        <w:rPr>
          <w:noProof/>
        </w:rPr>
        <w:drawing>
          <wp:inline distT="0" distB="0" distL="0" distR="0" wp14:anchorId="5B3D6BD1" wp14:editId="5E5E21B1">
            <wp:extent cx="4333875" cy="942975"/>
            <wp:effectExtent l="0" t="0" r="9525" b="9525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8E60" w14:textId="58C61E9A" w:rsidR="00FD7CF7" w:rsidRPr="00B01F74" w:rsidRDefault="00FD7CF7" w:rsidP="00D167F1">
      <w:pPr>
        <w:pStyle w:val="BodyTextL50"/>
      </w:pPr>
      <w:r w:rsidRPr="00E25A45">
        <w:t xml:space="preserve">Notice that we are able to enter Joe’s folder and read the files within the directory. </w:t>
      </w:r>
      <w:r w:rsidRPr="005511FD">
        <w:t xml:space="preserve">We are able to see the </w:t>
      </w:r>
      <w:r w:rsidRPr="00B01F74">
        <w:rPr>
          <w:i/>
        </w:rPr>
        <w:t xml:space="preserve">test.txt </w:t>
      </w:r>
      <w:r w:rsidRPr="00B01F74">
        <w:t>file.</w:t>
      </w:r>
    </w:p>
    <w:p w14:paraId="528CD7EE" w14:textId="77777777" w:rsidR="00FD7CF7" w:rsidRPr="0086243E" w:rsidRDefault="00FD7CF7" w:rsidP="00D167F1">
      <w:pPr>
        <w:pStyle w:val="StepHead"/>
      </w:pPr>
      <w:r w:rsidRPr="00E25A45">
        <w:t>Attempt to create a</w:t>
      </w:r>
      <w:r w:rsidRPr="00E25A45">
        <w:rPr>
          <w:spacing w:val="-11"/>
        </w:rPr>
        <w:t xml:space="preserve"> </w:t>
      </w:r>
      <w:r w:rsidRPr="005511FD">
        <w:t>file.</w:t>
      </w:r>
    </w:p>
    <w:p w14:paraId="083163A1" w14:textId="768DFBC8" w:rsidR="00A705BF" w:rsidRDefault="00A705BF" w:rsidP="002E0AEE">
      <w:pPr>
        <w:pStyle w:val="CMD"/>
      </w:pPr>
      <w:r>
        <w:t xml:space="preserve">jenny@ubuntu:/home/joe$ </w:t>
      </w:r>
      <w:r>
        <w:rPr>
          <w:b/>
        </w:rPr>
        <w:t>touch jenny.txt</w:t>
      </w:r>
    </w:p>
    <w:p w14:paraId="0044A2E7" w14:textId="1520C9AF" w:rsidR="00FD7CF7" w:rsidRDefault="00A705BF" w:rsidP="00D167F1">
      <w:pPr>
        <w:pStyle w:val="Visual"/>
        <w:rPr>
          <w:sz w:val="20"/>
        </w:rPr>
      </w:pPr>
      <w:r w:rsidRPr="00A705BF">
        <w:rPr>
          <w:noProof/>
        </w:rPr>
        <w:t xml:space="preserve"> </w:t>
      </w:r>
      <w:r w:rsidRPr="00A705BF">
        <w:rPr>
          <w:noProof/>
          <w:sz w:val="20"/>
        </w:rPr>
        <w:drawing>
          <wp:inline distT="0" distB="0" distL="0" distR="0" wp14:anchorId="5CF08567" wp14:editId="4108380F">
            <wp:extent cx="4114800" cy="505674"/>
            <wp:effectExtent l="0" t="0" r="0" b="889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0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E9838" w14:textId="77777777" w:rsidR="00FD7CF7" w:rsidRPr="00E25A45" w:rsidRDefault="00FD7CF7" w:rsidP="00D167F1">
      <w:pPr>
        <w:pStyle w:val="BodyTextL50"/>
      </w:pPr>
      <w:r w:rsidRPr="00E25A45">
        <w:t>Notice we do not have permission to create the file.</w:t>
      </w:r>
    </w:p>
    <w:p w14:paraId="286ED636" w14:textId="4390E3D2" w:rsidR="00FD7CF7" w:rsidRPr="00FD7CF7" w:rsidRDefault="00FD7CF7" w:rsidP="00D167F1">
      <w:pPr>
        <w:pStyle w:val="StepHead"/>
      </w:pPr>
      <w:r w:rsidRPr="00E25A45">
        <w:t>Close all remaining</w:t>
      </w:r>
      <w:r w:rsidRPr="00E25A45">
        <w:rPr>
          <w:spacing w:val="-13"/>
        </w:rPr>
        <w:t xml:space="preserve"> </w:t>
      </w:r>
      <w:r w:rsidRPr="005511FD">
        <w:t>windows.</w:t>
      </w:r>
    </w:p>
    <w:sectPr w:rsidR="00FD7CF7" w:rsidRPr="00FD7CF7" w:rsidSect="008C4307"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9B389" w14:textId="77777777" w:rsidR="00BD6668" w:rsidRDefault="00BD6668" w:rsidP="0090659A">
      <w:pPr>
        <w:spacing w:after="0" w:line="240" w:lineRule="auto"/>
      </w:pPr>
      <w:r>
        <w:separator/>
      </w:r>
    </w:p>
    <w:p w14:paraId="45095B0C" w14:textId="77777777" w:rsidR="00BD6668" w:rsidRDefault="00BD6668"/>
    <w:p w14:paraId="12F6B1C1" w14:textId="77777777" w:rsidR="00BD6668" w:rsidRDefault="00BD6668"/>
    <w:p w14:paraId="1D0DFD27" w14:textId="77777777" w:rsidR="00BD6668" w:rsidRDefault="00BD6668"/>
    <w:p w14:paraId="3CB571F2" w14:textId="77777777" w:rsidR="00BD6668" w:rsidRDefault="00BD6668"/>
  </w:endnote>
  <w:endnote w:type="continuationSeparator" w:id="0">
    <w:p w14:paraId="359F0F5D" w14:textId="77777777" w:rsidR="00BD6668" w:rsidRDefault="00BD6668" w:rsidP="0090659A">
      <w:pPr>
        <w:spacing w:after="0" w:line="240" w:lineRule="auto"/>
      </w:pPr>
      <w:r>
        <w:continuationSeparator/>
      </w:r>
    </w:p>
    <w:p w14:paraId="321D2386" w14:textId="77777777" w:rsidR="00BD6668" w:rsidRDefault="00BD6668"/>
    <w:p w14:paraId="22E8A320" w14:textId="77777777" w:rsidR="00BD6668" w:rsidRDefault="00BD6668"/>
    <w:p w14:paraId="51C6B520" w14:textId="77777777" w:rsidR="00BD6668" w:rsidRDefault="00BD6668"/>
    <w:p w14:paraId="4F1F76CC" w14:textId="77777777" w:rsidR="00BD6668" w:rsidRDefault="00BD66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15803" w14:textId="77777777" w:rsidR="00BD6668" w:rsidRDefault="00BD6668" w:rsidP="0090659A">
      <w:pPr>
        <w:spacing w:after="0" w:line="240" w:lineRule="auto"/>
      </w:pPr>
      <w:r>
        <w:separator/>
      </w:r>
    </w:p>
    <w:p w14:paraId="2A2A6EF7" w14:textId="77777777" w:rsidR="00BD6668" w:rsidRDefault="00BD6668"/>
    <w:p w14:paraId="38EFC795" w14:textId="77777777" w:rsidR="00BD6668" w:rsidRDefault="00BD6668"/>
    <w:p w14:paraId="61C86E67" w14:textId="77777777" w:rsidR="00BD6668" w:rsidRDefault="00BD6668"/>
    <w:p w14:paraId="61404600" w14:textId="77777777" w:rsidR="00BD6668" w:rsidRDefault="00BD6668"/>
  </w:footnote>
  <w:footnote w:type="continuationSeparator" w:id="0">
    <w:p w14:paraId="60F92BDA" w14:textId="77777777" w:rsidR="00BD6668" w:rsidRDefault="00BD6668" w:rsidP="0090659A">
      <w:pPr>
        <w:spacing w:after="0" w:line="240" w:lineRule="auto"/>
      </w:pPr>
      <w:r>
        <w:continuationSeparator/>
      </w:r>
    </w:p>
    <w:p w14:paraId="52143A36" w14:textId="77777777" w:rsidR="00BD6668" w:rsidRDefault="00BD6668"/>
    <w:p w14:paraId="6D0A18A9" w14:textId="77777777" w:rsidR="00BD6668" w:rsidRDefault="00BD6668"/>
    <w:p w14:paraId="3760EC94" w14:textId="77777777" w:rsidR="00BD6668" w:rsidRDefault="00BD6668"/>
    <w:p w14:paraId="1C60B3DF" w14:textId="77777777" w:rsidR="00BD6668" w:rsidRDefault="00BD666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301F0"/>
    <w:multiLevelType w:val="hybridMultilevel"/>
    <w:tmpl w:val="1AFED786"/>
    <w:lvl w:ilvl="0" w:tplc="B0C29660">
      <w:start w:val="1"/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D5CDB40">
      <w:start w:val="1"/>
      <w:numFmt w:val="bullet"/>
      <w:lvlText w:val="•"/>
      <w:lvlJc w:val="left"/>
      <w:pPr>
        <w:ind w:left="1754" w:hanging="360"/>
      </w:pPr>
      <w:rPr>
        <w:rFonts w:hint="default"/>
      </w:rPr>
    </w:lvl>
    <w:lvl w:ilvl="2" w:tplc="A1E45690">
      <w:start w:val="1"/>
      <w:numFmt w:val="bullet"/>
      <w:lvlText w:val="•"/>
      <w:lvlJc w:val="left"/>
      <w:pPr>
        <w:ind w:left="2568" w:hanging="360"/>
      </w:pPr>
      <w:rPr>
        <w:rFonts w:hint="default"/>
      </w:rPr>
    </w:lvl>
    <w:lvl w:ilvl="3" w:tplc="3D565B8E">
      <w:start w:val="1"/>
      <w:numFmt w:val="bullet"/>
      <w:lvlText w:val="•"/>
      <w:lvlJc w:val="left"/>
      <w:pPr>
        <w:ind w:left="3382" w:hanging="360"/>
      </w:pPr>
      <w:rPr>
        <w:rFonts w:hint="default"/>
      </w:rPr>
    </w:lvl>
    <w:lvl w:ilvl="4" w:tplc="C86685B8">
      <w:start w:val="1"/>
      <w:numFmt w:val="bullet"/>
      <w:lvlText w:val="•"/>
      <w:lvlJc w:val="left"/>
      <w:pPr>
        <w:ind w:left="4196" w:hanging="360"/>
      </w:pPr>
      <w:rPr>
        <w:rFonts w:hint="default"/>
      </w:rPr>
    </w:lvl>
    <w:lvl w:ilvl="5" w:tplc="6CAC764E">
      <w:start w:val="1"/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00AABAFA">
      <w:start w:val="1"/>
      <w:numFmt w:val="bullet"/>
      <w:lvlText w:val="•"/>
      <w:lvlJc w:val="left"/>
      <w:pPr>
        <w:ind w:left="5824" w:hanging="360"/>
      </w:pPr>
      <w:rPr>
        <w:rFonts w:hint="default"/>
      </w:rPr>
    </w:lvl>
    <w:lvl w:ilvl="7" w:tplc="B50C05C2">
      <w:start w:val="1"/>
      <w:numFmt w:val="bullet"/>
      <w:lvlText w:val="•"/>
      <w:lvlJc w:val="left"/>
      <w:pPr>
        <w:ind w:left="6638" w:hanging="360"/>
      </w:pPr>
      <w:rPr>
        <w:rFonts w:hint="default"/>
      </w:rPr>
    </w:lvl>
    <w:lvl w:ilvl="8" w:tplc="53602120">
      <w:start w:val="1"/>
      <w:numFmt w:val="bullet"/>
      <w:lvlText w:val="•"/>
      <w:lvlJc w:val="left"/>
      <w:pPr>
        <w:ind w:left="7452" w:hanging="360"/>
      </w:pPr>
      <w:rPr>
        <w:rFonts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20CA384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0A17DAF"/>
    <w:multiLevelType w:val="hybridMultilevel"/>
    <w:tmpl w:val="0B4A5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2DD03A8E"/>
    <w:multiLevelType w:val="hybridMultilevel"/>
    <w:tmpl w:val="3B0E114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46A85744"/>
    <w:multiLevelType w:val="hybridMultilevel"/>
    <w:tmpl w:val="14ECFD54"/>
    <w:lvl w:ilvl="0" w:tplc="07CC76B2">
      <w:start w:val="1"/>
      <w:numFmt w:val="bullet"/>
      <w:lvlText w:val=""/>
      <w:lvlJc w:val="left"/>
      <w:pPr>
        <w:ind w:left="24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2F9AB52C">
      <w:start w:val="1"/>
      <w:numFmt w:val="bullet"/>
      <w:lvlText w:val="•"/>
      <w:lvlJc w:val="left"/>
      <w:pPr>
        <w:ind w:left="3182" w:hanging="360"/>
      </w:pPr>
      <w:rPr>
        <w:rFonts w:hint="default"/>
      </w:rPr>
    </w:lvl>
    <w:lvl w:ilvl="2" w:tplc="E062D04E">
      <w:start w:val="1"/>
      <w:numFmt w:val="bullet"/>
      <w:lvlText w:val="•"/>
      <w:lvlJc w:val="left"/>
      <w:pPr>
        <w:ind w:left="3924" w:hanging="360"/>
      </w:pPr>
      <w:rPr>
        <w:rFonts w:hint="default"/>
      </w:rPr>
    </w:lvl>
    <w:lvl w:ilvl="3" w:tplc="F5FA3CB2">
      <w:start w:val="1"/>
      <w:numFmt w:val="bullet"/>
      <w:lvlText w:val="•"/>
      <w:lvlJc w:val="left"/>
      <w:pPr>
        <w:ind w:left="4666" w:hanging="360"/>
      </w:pPr>
      <w:rPr>
        <w:rFonts w:hint="default"/>
      </w:rPr>
    </w:lvl>
    <w:lvl w:ilvl="4" w:tplc="FD960510">
      <w:start w:val="1"/>
      <w:numFmt w:val="bullet"/>
      <w:lvlText w:val="•"/>
      <w:lvlJc w:val="left"/>
      <w:pPr>
        <w:ind w:left="5408" w:hanging="360"/>
      </w:pPr>
      <w:rPr>
        <w:rFonts w:hint="default"/>
      </w:rPr>
    </w:lvl>
    <w:lvl w:ilvl="5" w:tplc="9D20733C">
      <w:start w:val="1"/>
      <w:numFmt w:val="bullet"/>
      <w:lvlText w:val="•"/>
      <w:lvlJc w:val="left"/>
      <w:pPr>
        <w:ind w:left="6150" w:hanging="360"/>
      </w:pPr>
      <w:rPr>
        <w:rFonts w:hint="default"/>
      </w:rPr>
    </w:lvl>
    <w:lvl w:ilvl="6" w:tplc="2C5C4E0C">
      <w:start w:val="1"/>
      <w:numFmt w:val="bullet"/>
      <w:lvlText w:val="•"/>
      <w:lvlJc w:val="left"/>
      <w:pPr>
        <w:ind w:left="6892" w:hanging="360"/>
      </w:pPr>
      <w:rPr>
        <w:rFonts w:hint="default"/>
      </w:rPr>
    </w:lvl>
    <w:lvl w:ilvl="7" w:tplc="73B20E64">
      <w:start w:val="1"/>
      <w:numFmt w:val="bullet"/>
      <w:lvlText w:val="•"/>
      <w:lvlJc w:val="left"/>
      <w:pPr>
        <w:ind w:left="7634" w:hanging="360"/>
      </w:pPr>
      <w:rPr>
        <w:rFonts w:hint="default"/>
      </w:rPr>
    </w:lvl>
    <w:lvl w:ilvl="8" w:tplc="5448E62E">
      <w:start w:val="1"/>
      <w:numFmt w:val="bullet"/>
      <w:lvlText w:val="•"/>
      <w:lvlJc w:val="left"/>
      <w:pPr>
        <w:ind w:left="8376" w:hanging="360"/>
      </w:pPr>
      <w:rPr>
        <w:rFonts w:hint="default"/>
      </w:rPr>
    </w:lvl>
  </w:abstractNum>
  <w:abstractNum w:abstractNumId="7" w15:restartNumberingAfterBreak="0">
    <w:nsid w:val="49BF5C56"/>
    <w:multiLevelType w:val="hybridMultilevel"/>
    <w:tmpl w:val="3C469BAE"/>
    <w:lvl w:ilvl="0" w:tplc="3A149752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F3F6D09A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3"/>
  </w:num>
  <w:num w:numId="6">
    <w:abstractNumId w:val="5"/>
  </w:num>
  <w:num w:numId="7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620"/>
          </w:tabs>
          <w:ind w:left="162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8">
    <w:abstractNumId w:val="6"/>
  </w:num>
  <w:num w:numId="9">
    <w:abstractNumId w:val="0"/>
  </w:num>
  <w:num w:numId="10">
    <w:abstractNumId w:val="2"/>
  </w:num>
  <w:num w:numId="11">
    <w:abstractNumId w:val="7"/>
  </w:num>
  <w:num w:numId="12">
    <w:abstractNumId w:val="2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Y0MzC2sLC0MDYwMTdX0lEKTi0uzszPAykwrAUAA2g5hCwAAAA="/>
    <w:docVar w:name="__grammarly61__i" w:val="H4sIAAAAAAAEAKtWckksSQxILCpxzi/NK1GyMqwFAAEhoTITAAAA"/>
    <w:docVar w:name="__grammarly61_1" w:val="H4sIAAAAAAAEAKtWcslPLs1NzSvxTFGyUkoyTjMwNLQw0zU2NLbUNbEwMtS1TEy21DU2TzFONE1OTjW2TFPSUQpOLS7OzM8DaTGsBQBxFy9YQwAAAA=="/>
  </w:docVars>
  <w:rsids>
    <w:rsidRoot w:val="00EA6136"/>
    <w:rsid w:val="00004175"/>
    <w:rsid w:val="000047C3"/>
    <w:rsid w:val="000059C9"/>
    <w:rsid w:val="000160F7"/>
    <w:rsid w:val="00016D5B"/>
    <w:rsid w:val="00016F30"/>
    <w:rsid w:val="0002047C"/>
    <w:rsid w:val="00021B9A"/>
    <w:rsid w:val="000242D6"/>
    <w:rsid w:val="00024EE5"/>
    <w:rsid w:val="0002705B"/>
    <w:rsid w:val="0003349E"/>
    <w:rsid w:val="0003624D"/>
    <w:rsid w:val="00041AF6"/>
    <w:rsid w:val="0004408F"/>
    <w:rsid w:val="00044E62"/>
    <w:rsid w:val="00050BA4"/>
    <w:rsid w:val="00051738"/>
    <w:rsid w:val="00051A00"/>
    <w:rsid w:val="00052548"/>
    <w:rsid w:val="00053E1C"/>
    <w:rsid w:val="00060696"/>
    <w:rsid w:val="0006156E"/>
    <w:rsid w:val="000668F1"/>
    <w:rsid w:val="00073539"/>
    <w:rsid w:val="00075BBA"/>
    <w:rsid w:val="000769CF"/>
    <w:rsid w:val="000815D8"/>
    <w:rsid w:val="000828C1"/>
    <w:rsid w:val="00084C99"/>
    <w:rsid w:val="00085CC6"/>
    <w:rsid w:val="00090C07"/>
    <w:rsid w:val="00091E8D"/>
    <w:rsid w:val="0009378D"/>
    <w:rsid w:val="00097163"/>
    <w:rsid w:val="000A1D8B"/>
    <w:rsid w:val="000A22C8"/>
    <w:rsid w:val="000B0C21"/>
    <w:rsid w:val="000B0CB3"/>
    <w:rsid w:val="000B2344"/>
    <w:rsid w:val="000B54DE"/>
    <w:rsid w:val="000B7DE5"/>
    <w:rsid w:val="000C0F2D"/>
    <w:rsid w:val="000D55B4"/>
    <w:rsid w:val="000E0322"/>
    <w:rsid w:val="000E2B30"/>
    <w:rsid w:val="000E65F0"/>
    <w:rsid w:val="000F072C"/>
    <w:rsid w:val="000F3289"/>
    <w:rsid w:val="000F6743"/>
    <w:rsid w:val="001006C2"/>
    <w:rsid w:val="00100FDC"/>
    <w:rsid w:val="00107B2B"/>
    <w:rsid w:val="00111281"/>
    <w:rsid w:val="00112AC5"/>
    <w:rsid w:val="001133DD"/>
    <w:rsid w:val="00120CBE"/>
    <w:rsid w:val="00123085"/>
    <w:rsid w:val="001261C4"/>
    <w:rsid w:val="001305D3"/>
    <w:rsid w:val="001314FB"/>
    <w:rsid w:val="00133AA3"/>
    <w:rsid w:val="001366EC"/>
    <w:rsid w:val="00140DAF"/>
    <w:rsid w:val="0014219C"/>
    <w:rsid w:val="001425ED"/>
    <w:rsid w:val="0014495A"/>
    <w:rsid w:val="00144997"/>
    <w:rsid w:val="00144E6B"/>
    <w:rsid w:val="0015326D"/>
    <w:rsid w:val="00154CA6"/>
    <w:rsid w:val="00154E3A"/>
    <w:rsid w:val="00157902"/>
    <w:rsid w:val="00160656"/>
    <w:rsid w:val="00163164"/>
    <w:rsid w:val="001656A6"/>
    <w:rsid w:val="00166253"/>
    <w:rsid w:val="001704B7"/>
    <w:rsid w:val="001710C0"/>
    <w:rsid w:val="00172AFB"/>
    <w:rsid w:val="00177007"/>
    <w:rsid w:val="001772B8"/>
    <w:rsid w:val="00180FBF"/>
    <w:rsid w:val="001820BA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4202"/>
    <w:rsid w:val="001A69AC"/>
    <w:rsid w:val="001A7FC9"/>
    <w:rsid w:val="001B536C"/>
    <w:rsid w:val="001B6650"/>
    <w:rsid w:val="001B67D8"/>
    <w:rsid w:val="001B6F95"/>
    <w:rsid w:val="001C05A1"/>
    <w:rsid w:val="001C1D9E"/>
    <w:rsid w:val="001C3903"/>
    <w:rsid w:val="001C7C3B"/>
    <w:rsid w:val="001D4475"/>
    <w:rsid w:val="001D5B6F"/>
    <w:rsid w:val="001E0AB8"/>
    <w:rsid w:val="001E0EFC"/>
    <w:rsid w:val="001E26C4"/>
    <w:rsid w:val="001E38E0"/>
    <w:rsid w:val="001E4E72"/>
    <w:rsid w:val="001E62B3"/>
    <w:rsid w:val="001E7BC8"/>
    <w:rsid w:val="001F0171"/>
    <w:rsid w:val="001F06C9"/>
    <w:rsid w:val="001F0909"/>
    <w:rsid w:val="001F0D77"/>
    <w:rsid w:val="001F7DD8"/>
    <w:rsid w:val="00201928"/>
    <w:rsid w:val="00203E26"/>
    <w:rsid w:val="0020449C"/>
    <w:rsid w:val="0020780D"/>
    <w:rsid w:val="002113B8"/>
    <w:rsid w:val="00213E2D"/>
    <w:rsid w:val="00215665"/>
    <w:rsid w:val="0021603D"/>
    <w:rsid w:val="002163BB"/>
    <w:rsid w:val="0021792C"/>
    <w:rsid w:val="002240AB"/>
    <w:rsid w:val="00225E37"/>
    <w:rsid w:val="00233F0A"/>
    <w:rsid w:val="00242E3A"/>
    <w:rsid w:val="00245653"/>
    <w:rsid w:val="002506CF"/>
    <w:rsid w:val="0025107F"/>
    <w:rsid w:val="00260CD4"/>
    <w:rsid w:val="002639D8"/>
    <w:rsid w:val="00265EC8"/>
    <w:rsid w:val="00265F77"/>
    <w:rsid w:val="00266635"/>
    <w:rsid w:val="00266C83"/>
    <w:rsid w:val="00271D07"/>
    <w:rsid w:val="002768DC"/>
    <w:rsid w:val="00277665"/>
    <w:rsid w:val="00283718"/>
    <w:rsid w:val="002934E5"/>
    <w:rsid w:val="0029431B"/>
    <w:rsid w:val="00296755"/>
    <w:rsid w:val="002A6C56"/>
    <w:rsid w:val="002B1D4E"/>
    <w:rsid w:val="002C039C"/>
    <w:rsid w:val="002C090C"/>
    <w:rsid w:val="002C1243"/>
    <w:rsid w:val="002C1702"/>
    <w:rsid w:val="002C1815"/>
    <w:rsid w:val="002C475E"/>
    <w:rsid w:val="002C4AF5"/>
    <w:rsid w:val="002C6AD6"/>
    <w:rsid w:val="002C7A42"/>
    <w:rsid w:val="002D2F7D"/>
    <w:rsid w:val="002D6C2A"/>
    <w:rsid w:val="002D7A86"/>
    <w:rsid w:val="002E0AEE"/>
    <w:rsid w:val="002F45FF"/>
    <w:rsid w:val="002F6D17"/>
    <w:rsid w:val="002F7ECB"/>
    <w:rsid w:val="00302887"/>
    <w:rsid w:val="00303E37"/>
    <w:rsid w:val="003056EB"/>
    <w:rsid w:val="00305C40"/>
    <w:rsid w:val="003071FF"/>
    <w:rsid w:val="00310652"/>
    <w:rsid w:val="0031371D"/>
    <w:rsid w:val="0031789F"/>
    <w:rsid w:val="00320788"/>
    <w:rsid w:val="0032159D"/>
    <w:rsid w:val="003233A3"/>
    <w:rsid w:val="0033364B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6720C"/>
    <w:rsid w:val="00372AC7"/>
    <w:rsid w:val="00381968"/>
    <w:rsid w:val="00386DE8"/>
    <w:rsid w:val="00391C5F"/>
    <w:rsid w:val="00392C65"/>
    <w:rsid w:val="00392ED5"/>
    <w:rsid w:val="00397E48"/>
    <w:rsid w:val="003A19DC"/>
    <w:rsid w:val="003A1B45"/>
    <w:rsid w:val="003A220C"/>
    <w:rsid w:val="003A35C7"/>
    <w:rsid w:val="003A5844"/>
    <w:rsid w:val="003B36AB"/>
    <w:rsid w:val="003B46FC"/>
    <w:rsid w:val="003B5767"/>
    <w:rsid w:val="003B7605"/>
    <w:rsid w:val="003C08AA"/>
    <w:rsid w:val="003C2A7B"/>
    <w:rsid w:val="003C46EB"/>
    <w:rsid w:val="003C6BCA"/>
    <w:rsid w:val="003C7902"/>
    <w:rsid w:val="003D0BFF"/>
    <w:rsid w:val="003E2F01"/>
    <w:rsid w:val="003E53EF"/>
    <w:rsid w:val="003E5BE5"/>
    <w:rsid w:val="003F027D"/>
    <w:rsid w:val="003F18D1"/>
    <w:rsid w:val="003F4F0E"/>
    <w:rsid w:val="003F6E06"/>
    <w:rsid w:val="00403C7A"/>
    <w:rsid w:val="004057A6"/>
    <w:rsid w:val="00406554"/>
    <w:rsid w:val="004131B0"/>
    <w:rsid w:val="00416C42"/>
    <w:rsid w:val="00421AEA"/>
    <w:rsid w:val="00422476"/>
    <w:rsid w:val="00423112"/>
    <w:rsid w:val="0042385C"/>
    <w:rsid w:val="00424FED"/>
    <w:rsid w:val="00431292"/>
    <w:rsid w:val="00431654"/>
    <w:rsid w:val="004345DD"/>
    <w:rsid w:val="00434926"/>
    <w:rsid w:val="00443ACE"/>
    <w:rsid w:val="00444217"/>
    <w:rsid w:val="00446DEC"/>
    <w:rsid w:val="004478F4"/>
    <w:rsid w:val="00450F7A"/>
    <w:rsid w:val="0045209F"/>
    <w:rsid w:val="00452C6D"/>
    <w:rsid w:val="004533BA"/>
    <w:rsid w:val="00455E0B"/>
    <w:rsid w:val="004619DA"/>
    <w:rsid w:val="00462B9F"/>
    <w:rsid w:val="0046312A"/>
    <w:rsid w:val="004659EE"/>
    <w:rsid w:val="00466F0F"/>
    <w:rsid w:val="00480E18"/>
    <w:rsid w:val="004936C2"/>
    <w:rsid w:val="0049379C"/>
    <w:rsid w:val="004A1CA0"/>
    <w:rsid w:val="004A22E9"/>
    <w:rsid w:val="004A4ACD"/>
    <w:rsid w:val="004A5BC5"/>
    <w:rsid w:val="004B023D"/>
    <w:rsid w:val="004B3C28"/>
    <w:rsid w:val="004C0909"/>
    <w:rsid w:val="004C3F97"/>
    <w:rsid w:val="004D01F2"/>
    <w:rsid w:val="004D3339"/>
    <w:rsid w:val="004D353F"/>
    <w:rsid w:val="004D35C7"/>
    <w:rsid w:val="004D36D7"/>
    <w:rsid w:val="004D682B"/>
    <w:rsid w:val="004E6152"/>
    <w:rsid w:val="004F344A"/>
    <w:rsid w:val="004F5DE4"/>
    <w:rsid w:val="00504ED4"/>
    <w:rsid w:val="00506D15"/>
    <w:rsid w:val="00510639"/>
    <w:rsid w:val="00512C97"/>
    <w:rsid w:val="005146A6"/>
    <w:rsid w:val="00516142"/>
    <w:rsid w:val="00520027"/>
    <w:rsid w:val="0052093C"/>
    <w:rsid w:val="00521B31"/>
    <w:rsid w:val="00522469"/>
    <w:rsid w:val="00523BF8"/>
    <w:rsid w:val="0052400A"/>
    <w:rsid w:val="00531B41"/>
    <w:rsid w:val="00536F43"/>
    <w:rsid w:val="00542F2A"/>
    <w:rsid w:val="00543CA3"/>
    <w:rsid w:val="00543E26"/>
    <w:rsid w:val="005510BA"/>
    <w:rsid w:val="005511FD"/>
    <w:rsid w:val="005523BC"/>
    <w:rsid w:val="005538A8"/>
    <w:rsid w:val="00554662"/>
    <w:rsid w:val="00554B4E"/>
    <w:rsid w:val="00556C02"/>
    <w:rsid w:val="00557C5D"/>
    <w:rsid w:val="00561BB2"/>
    <w:rsid w:val="00563249"/>
    <w:rsid w:val="005668B0"/>
    <w:rsid w:val="00570A65"/>
    <w:rsid w:val="00574547"/>
    <w:rsid w:val="005762B1"/>
    <w:rsid w:val="00580456"/>
    <w:rsid w:val="00580E73"/>
    <w:rsid w:val="00581ADA"/>
    <w:rsid w:val="005853CF"/>
    <w:rsid w:val="005862E6"/>
    <w:rsid w:val="00593386"/>
    <w:rsid w:val="00596998"/>
    <w:rsid w:val="005A6E62"/>
    <w:rsid w:val="005B4F51"/>
    <w:rsid w:val="005C1767"/>
    <w:rsid w:val="005C3068"/>
    <w:rsid w:val="005D2B29"/>
    <w:rsid w:val="005D354A"/>
    <w:rsid w:val="005D6054"/>
    <w:rsid w:val="005E3235"/>
    <w:rsid w:val="005E4176"/>
    <w:rsid w:val="005E5187"/>
    <w:rsid w:val="005E65B5"/>
    <w:rsid w:val="005F0DE3"/>
    <w:rsid w:val="005F3AE9"/>
    <w:rsid w:val="006007BB"/>
    <w:rsid w:val="00601DC0"/>
    <w:rsid w:val="006034CB"/>
    <w:rsid w:val="00605FD5"/>
    <w:rsid w:val="006131CE"/>
    <w:rsid w:val="0061336B"/>
    <w:rsid w:val="006171C6"/>
    <w:rsid w:val="006176FC"/>
    <w:rsid w:val="0061770A"/>
    <w:rsid w:val="00617D6E"/>
    <w:rsid w:val="00622D61"/>
    <w:rsid w:val="0062377C"/>
    <w:rsid w:val="0062418E"/>
    <w:rsid w:val="00624198"/>
    <w:rsid w:val="00626F0D"/>
    <w:rsid w:val="00635AC3"/>
    <w:rsid w:val="0064025C"/>
    <w:rsid w:val="006428E5"/>
    <w:rsid w:val="00644215"/>
    <w:rsid w:val="00644958"/>
    <w:rsid w:val="00656556"/>
    <w:rsid w:val="00661621"/>
    <w:rsid w:val="00664381"/>
    <w:rsid w:val="00664C9B"/>
    <w:rsid w:val="00672919"/>
    <w:rsid w:val="00673D5D"/>
    <w:rsid w:val="00673F32"/>
    <w:rsid w:val="006810DA"/>
    <w:rsid w:val="00686587"/>
    <w:rsid w:val="006904CF"/>
    <w:rsid w:val="00692B9C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078C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5CAC"/>
    <w:rsid w:val="006D66A5"/>
    <w:rsid w:val="006E31F8"/>
    <w:rsid w:val="006E372B"/>
    <w:rsid w:val="006E6581"/>
    <w:rsid w:val="006E71DF"/>
    <w:rsid w:val="006F1CC4"/>
    <w:rsid w:val="006F2976"/>
    <w:rsid w:val="006F2A86"/>
    <w:rsid w:val="006F3163"/>
    <w:rsid w:val="006F3542"/>
    <w:rsid w:val="006F3C1A"/>
    <w:rsid w:val="006F495A"/>
    <w:rsid w:val="006F5C70"/>
    <w:rsid w:val="00700F32"/>
    <w:rsid w:val="0070131F"/>
    <w:rsid w:val="00705FEC"/>
    <w:rsid w:val="0070610C"/>
    <w:rsid w:val="0071147A"/>
    <w:rsid w:val="0071185D"/>
    <w:rsid w:val="00721E01"/>
    <w:rsid w:val="007222AD"/>
    <w:rsid w:val="00726019"/>
    <w:rsid w:val="007267CF"/>
    <w:rsid w:val="00726ADF"/>
    <w:rsid w:val="00731F3F"/>
    <w:rsid w:val="00733BAB"/>
    <w:rsid w:val="00734E82"/>
    <w:rsid w:val="00737502"/>
    <w:rsid w:val="007436BF"/>
    <w:rsid w:val="007443E9"/>
    <w:rsid w:val="00745DCE"/>
    <w:rsid w:val="00753D89"/>
    <w:rsid w:val="00754C13"/>
    <w:rsid w:val="00755C9B"/>
    <w:rsid w:val="00760FE4"/>
    <w:rsid w:val="007632D5"/>
    <w:rsid w:val="00763D8B"/>
    <w:rsid w:val="007657F6"/>
    <w:rsid w:val="00765E47"/>
    <w:rsid w:val="0076668B"/>
    <w:rsid w:val="0077125A"/>
    <w:rsid w:val="00772AE2"/>
    <w:rsid w:val="0078405B"/>
    <w:rsid w:val="00786F58"/>
    <w:rsid w:val="00787CC1"/>
    <w:rsid w:val="007903CE"/>
    <w:rsid w:val="00792F4E"/>
    <w:rsid w:val="0079398D"/>
    <w:rsid w:val="00795C00"/>
    <w:rsid w:val="00796C25"/>
    <w:rsid w:val="007A287C"/>
    <w:rsid w:val="007A3B2A"/>
    <w:rsid w:val="007B5522"/>
    <w:rsid w:val="007B5A35"/>
    <w:rsid w:val="007B7103"/>
    <w:rsid w:val="007C0EE0"/>
    <w:rsid w:val="007C1328"/>
    <w:rsid w:val="007C1B71"/>
    <w:rsid w:val="007C2480"/>
    <w:rsid w:val="007C2984"/>
    <w:rsid w:val="007C2FBB"/>
    <w:rsid w:val="007C7164"/>
    <w:rsid w:val="007C7645"/>
    <w:rsid w:val="007C7CB9"/>
    <w:rsid w:val="007D1984"/>
    <w:rsid w:val="007D2AFE"/>
    <w:rsid w:val="007E3264"/>
    <w:rsid w:val="007E3FEA"/>
    <w:rsid w:val="007F0A0B"/>
    <w:rsid w:val="007F3A60"/>
    <w:rsid w:val="007F3D0B"/>
    <w:rsid w:val="007F7C94"/>
    <w:rsid w:val="008001AE"/>
    <w:rsid w:val="00810E4B"/>
    <w:rsid w:val="00811CF8"/>
    <w:rsid w:val="00813D0C"/>
    <w:rsid w:val="00814BAA"/>
    <w:rsid w:val="00816434"/>
    <w:rsid w:val="008169C2"/>
    <w:rsid w:val="008201C6"/>
    <w:rsid w:val="00824295"/>
    <w:rsid w:val="00825F57"/>
    <w:rsid w:val="00830473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243E"/>
    <w:rsid w:val="00862F97"/>
    <w:rsid w:val="00864B26"/>
    <w:rsid w:val="00865199"/>
    <w:rsid w:val="00867EAF"/>
    <w:rsid w:val="008713EA"/>
    <w:rsid w:val="00873C6B"/>
    <w:rsid w:val="0087454D"/>
    <w:rsid w:val="0088426A"/>
    <w:rsid w:val="008852BA"/>
    <w:rsid w:val="0088747F"/>
    <w:rsid w:val="00890108"/>
    <w:rsid w:val="00890E62"/>
    <w:rsid w:val="00893877"/>
    <w:rsid w:val="0089532C"/>
    <w:rsid w:val="00896165"/>
    <w:rsid w:val="00896681"/>
    <w:rsid w:val="008A2749"/>
    <w:rsid w:val="008A3A90"/>
    <w:rsid w:val="008A5CC9"/>
    <w:rsid w:val="008B06D4"/>
    <w:rsid w:val="008B2F50"/>
    <w:rsid w:val="008B4F20"/>
    <w:rsid w:val="008B7FFD"/>
    <w:rsid w:val="008C0998"/>
    <w:rsid w:val="008C2920"/>
    <w:rsid w:val="008C4307"/>
    <w:rsid w:val="008C7AFC"/>
    <w:rsid w:val="008D23DF"/>
    <w:rsid w:val="008D251E"/>
    <w:rsid w:val="008D380E"/>
    <w:rsid w:val="008D73BF"/>
    <w:rsid w:val="008D7F09"/>
    <w:rsid w:val="008E5B64"/>
    <w:rsid w:val="008E64C4"/>
    <w:rsid w:val="008E7DAA"/>
    <w:rsid w:val="008F0094"/>
    <w:rsid w:val="008F1CC6"/>
    <w:rsid w:val="008F340F"/>
    <w:rsid w:val="00903523"/>
    <w:rsid w:val="0090659A"/>
    <w:rsid w:val="00911080"/>
    <w:rsid w:val="009113A5"/>
    <w:rsid w:val="00911571"/>
    <w:rsid w:val="009134D0"/>
    <w:rsid w:val="00915986"/>
    <w:rsid w:val="00917624"/>
    <w:rsid w:val="00922062"/>
    <w:rsid w:val="00923485"/>
    <w:rsid w:val="00923E1E"/>
    <w:rsid w:val="00925F3C"/>
    <w:rsid w:val="009263B4"/>
    <w:rsid w:val="00930386"/>
    <w:rsid w:val="009309F5"/>
    <w:rsid w:val="00933237"/>
    <w:rsid w:val="00933F28"/>
    <w:rsid w:val="00933F35"/>
    <w:rsid w:val="009353E6"/>
    <w:rsid w:val="009476C0"/>
    <w:rsid w:val="00963E34"/>
    <w:rsid w:val="00964DFA"/>
    <w:rsid w:val="00966151"/>
    <w:rsid w:val="0097026A"/>
    <w:rsid w:val="00977BCD"/>
    <w:rsid w:val="0098155C"/>
    <w:rsid w:val="00983B77"/>
    <w:rsid w:val="00996053"/>
    <w:rsid w:val="00996111"/>
    <w:rsid w:val="00996181"/>
    <w:rsid w:val="009A0B2F"/>
    <w:rsid w:val="009A1CF4"/>
    <w:rsid w:val="009A29AC"/>
    <w:rsid w:val="009A37D7"/>
    <w:rsid w:val="009A4E17"/>
    <w:rsid w:val="009A5E51"/>
    <w:rsid w:val="009A6955"/>
    <w:rsid w:val="009A6C3E"/>
    <w:rsid w:val="009B341C"/>
    <w:rsid w:val="009B5747"/>
    <w:rsid w:val="009D2C27"/>
    <w:rsid w:val="009D2C3E"/>
    <w:rsid w:val="009E2309"/>
    <w:rsid w:val="009E42B9"/>
    <w:rsid w:val="009F4C2E"/>
    <w:rsid w:val="00A014A3"/>
    <w:rsid w:val="00A0412D"/>
    <w:rsid w:val="00A21211"/>
    <w:rsid w:val="00A34E7F"/>
    <w:rsid w:val="00A34FCB"/>
    <w:rsid w:val="00A40ED8"/>
    <w:rsid w:val="00A45C6D"/>
    <w:rsid w:val="00A46F0A"/>
    <w:rsid w:val="00A46F25"/>
    <w:rsid w:val="00A47CC2"/>
    <w:rsid w:val="00A502BA"/>
    <w:rsid w:val="00A52EB5"/>
    <w:rsid w:val="00A60146"/>
    <w:rsid w:val="00A622C4"/>
    <w:rsid w:val="00A6283D"/>
    <w:rsid w:val="00A705BF"/>
    <w:rsid w:val="00A72599"/>
    <w:rsid w:val="00A72B1E"/>
    <w:rsid w:val="00A754B4"/>
    <w:rsid w:val="00A807C1"/>
    <w:rsid w:val="00A83230"/>
    <w:rsid w:val="00A83374"/>
    <w:rsid w:val="00A939A0"/>
    <w:rsid w:val="00A96172"/>
    <w:rsid w:val="00A97C5F"/>
    <w:rsid w:val="00AA2AF0"/>
    <w:rsid w:val="00AA7B04"/>
    <w:rsid w:val="00AB0D6A"/>
    <w:rsid w:val="00AB43B3"/>
    <w:rsid w:val="00AB49B9"/>
    <w:rsid w:val="00AB758A"/>
    <w:rsid w:val="00AB7932"/>
    <w:rsid w:val="00AC027E"/>
    <w:rsid w:val="00AC1E7E"/>
    <w:rsid w:val="00AC441A"/>
    <w:rsid w:val="00AC507D"/>
    <w:rsid w:val="00AC66E4"/>
    <w:rsid w:val="00AD04F2"/>
    <w:rsid w:val="00AD4578"/>
    <w:rsid w:val="00AD6421"/>
    <w:rsid w:val="00AD68E9"/>
    <w:rsid w:val="00AE428A"/>
    <w:rsid w:val="00AE56C0"/>
    <w:rsid w:val="00AF169B"/>
    <w:rsid w:val="00B00914"/>
    <w:rsid w:val="00B01F74"/>
    <w:rsid w:val="00B02A8E"/>
    <w:rsid w:val="00B052EE"/>
    <w:rsid w:val="00B07168"/>
    <w:rsid w:val="00B1081F"/>
    <w:rsid w:val="00B10A16"/>
    <w:rsid w:val="00B22E62"/>
    <w:rsid w:val="00B24F69"/>
    <w:rsid w:val="00B27499"/>
    <w:rsid w:val="00B27B5F"/>
    <w:rsid w:val="00B3010D"/>
    <w:rsid w:val="00B35151"/>
    <w:rsid w:val="00B36944"/>
    <w:rsid w:val="00B427B2"/>
    <w:rsid w:val="00B433F2"/>
    <w:rsid w:val="00B458E8"/>
    <w:rsid w:val="00B50472"/>
    <w:rsid w:val="00B5397B"/>
    <w:rsid w:val="00B53EE9"/>
    <w:rsid w:val="00B57A66"/>
    <w:rsid w:val="00B62809"/>
    <w:rsid w:val="00B7675A"/>
    <w:rsid w:val="00B81898"/>
    <w:rsid w:val="00B82711"/>
    <w:rsid w:val="00B83D07"/>
    <w:rsid w:val="00B8606B"/>
    <w:rsid w:val="00B878E7"/>
    <w:rsid w:val="00B97278"/>
    <w:rsid w:val="00B97943"/>
    <w:rsid w:val="00BA1114"/>
    <w:rsid w:val="00BA157F"/>
    <w:rsid w:val="00BA1D0B"/>
    <w:rsid w:val="00BA6972"/>
    <w:rsid w:val="00BB1289"/>
    <w:rsid w:val="00BB1E0D"/>
    <w:rsid w:val="00BB4D9B"/>
    <w:rsid w:val="00BB73FF"/>
    <w:rsid w:val="00BB7688"/>
    <w:rsid w:val="00BC3004"/>
    <w:rsid w:val="00BC6791"/>
    <w:rsid w:val="00BC7CAC"/>
    <w:rsid w:val="00BD176B"/>
    <w:rsid w:val="00BD242A"/>
    <w:rsid w:val="00BD6668"/>
    <w:rsid w:val="00BD6D76"/>
    <w:rsid w:val="00BE56B3"/>
    <w:rsid w:val="00BE676D"/>
    <w:rsid w:val="00BE7A07"/>
    <w:rsid w:val="00BF04E8"/>
    <w:rsid w:val="00BF16BF"/>
    <w:rsid w:val="00BF4D1F"/>
    <w:rsid w:val="00C02701"/>
    <w:rsid w:val="00C02A73"/>
    <w:rsid w:val="00C063D2"/>
    <w:rsid w:val="00C07FD9"/>
    <w:rsid w:val="00C10955"/>
    <w:rsid w:val="00C11C4D"/>
    <w:rsid w:val="00C165AF"/>
    <w:rsid w:val="00C16D86"/>
    <w:rsid w:val="00C16E12"/>
    <w:rsid w:val="00C1712C"/>
    <w:rsid w:val="00C23E16"/>
    <w:rsid w:val="00C27E37"/>
    <w:rsid w:val="00C304F5"/>
    <w:rsid w:val="00C32713"/>
    <w:rsid w:val="00C351B8"/>
    <w:rsid w:val="00C410D9"/>
    <w:rsid w:val="00C43F59"/>
    <w:rsid w:val="00C44DB7"/>
    <w:rsid w:val="00C4510A"/>
    <w:rsid w:val="00C47F2E"/>
    <w:rsid w:val="00C52BA6"/>
    <w:rsid w:val="00C57A1A"/>
    <w:rsid w:val="00C60681"/>
    <w:rsid w:val="00C6258F"/>
    <w:rsid w:val="00C63DF6"/>
    <w:rsid w:val="00C63E58"/>
    <w:rsid w:val="00C6495E"/>
    <w:rsid w:val="00C670EE"/>
    <w:rsid w:val="00C67E3B"/>
    <w:rsid w:val="00C709D1"/>
    <w:rsid w:val="00C732BD"/>
    <w:rsid w:val="00C737EC"/>
    <w:rsid w:val="00C76571"/>
    <w:rsid w:val="00C872E4"/>
    <w:rsid w:val="00C90311"/>
    <w:rsid w:val="00C91C26"/>
    <w:rsid w:val="00C94728"/>
    <w:rsid w:val="00C96FC2"/>
    <w:rsid w:val="00CA390B"/>
    <w:rsid w:val="00CA73D5"/>
    <w:rsid w:val="00CB166A"/>
    <w:rsid w:val="00CB16A9"/>
    <w:rsid w:val="00CB3B84"/>
    <w:rsid w:val="00CC1C87"/>
    <w:rsid w:val="00CC2C93"/>
    <w:rsid w:val="00CC3000"/>
    <w:rsid w:val="00CC4859"/>
    <w:rsid w:val="00CC6E40"/>
    <w:rsid w:val="00CC72DC"/>
    <w:rsid w:val="00CC7A35"/>
    <w:rsid w:val="00CD072A"/>
    <w:rsid w:val="00CD496A"/>
    <w:rsid w:val="00CD7F73"/>
    <w:rsid w:val="00CE0332"/>
    <w:rsid w:val="00CE26C5"/>
    <w:rsid w:val="00CE36AF"/>
    <w:rsid w:val="00CE54DD"/>
    <w:rsid w:val="00CE704C"/>
    <w:rsid w:val="00CF0DA5"/>
    <w:rsid w:val="00CF1855"/>
    <w:rsid w:val="00CF3A11"/>
    <w:rsid w:val="00CF5D31"/>
    <w:rsid w:val="00CF5F3B"/>
    <w:rsid w:val="00CF791A"/>
    <w:rsid w:val="00D00D7D"/>
    <w:rsid w:val="00D01A63"/>
    <w:rsid w:val="00D03A90"/>
    <w:rsid w:val="00D139C8"/>
    <w:rsid w:val="00D167F1"/>
    <w:rsid w:val="00D17F81"/>
    <w:rsid w:val="00D2758C"/>
    <w:rsid w:val="00D275CA"/>
    <w:rsid w:val="00D2789B"/>
    <w:rsid w:val="00D345AB"/>
    <w:rsid w:val="00D34BC1"/>
    <w:rsid w:val="00D41566"/>
    <w:rsid w:val="00D429A0"/>
    <w:rsid w:val="00D458EC"/>
    <w:rsid w:val="00D501B0"/>
    <w:rsid w:val="00D515DA"/>
    <w:rsid w:val="00D52582"/>
    <w:rsid w:val="00D56A0E"/>
    <w:rsid w:val="00D5781E"/>
    <w:rsid w:val="00D57AD3"/>
    <w:rsid w:val="00D635FE"/>
    <w:rsid w:val="00D729DE"/>
    <w:rsid w:val="00D75B6A"/>
    <w:rsid w:val="00D76592"/>
    <w:rsid w:val="00D84BDA"/>
    <w:rsid w:val="00D876A8"/>
    <w:rsid w:val="00D87F26"/>
    <w:rsid w:val="00D93063"/>
    <w:rsid w:val="00D933B0"/>
    <w:rsid w:val="00D93ADC"/>
    <w:rsid w:val="00D977E8"/>
    <w:rsid w:val="00D97B16"/>
    <w:rsid w:val="00DA179F"/>
    <w:rsid w:val="00DB1C89"/>
    <w:rsid w:val="00DB3763"/>
    <w:rsid w:val="00DB4029"/>
    <w:rsid w:val="00DB5F4D"/>
    <w:rsid w:val="00DB6DA5"/>
    <w:rsid w:val="00DC076B"/>
    <w:rsid w:val="00DC10A4"/>
    <w:rsid w:val="00DC186F"/>
    <w:rsid w:val="00DC252F"/>
    <w:rsid w:val="00DC4761"/>
    <w:rsid w:val="00DC4EB6"/>
    <w:rsid w:val="00DC6050"/>
    <w:rsid w:val="00DC766E"/>
    <w:rsid w:val="00DD43EA"/>
    <w:rsid w:val="00DD4D47"/>
    <w:rsid w:val="00DD75B6"/>
    <w:rsid w:val="00DE172D"/>
    <w:rsid w:val="00DE6291"/>
    <w:rsid w:val="00DE6F44"/>
    <w:rsid w:val="00DF0BF9"/>
    <w:rsid w:val="00DF43C7"/>
    <w:rsid w:val="00E037D9"/>
    <w:rsid w:val="00E04927"/>
    <w:rsid w:val="00E130EB"/>
    <w:rsid w:val="00E13E87"/>
    <w:rsid w:val="00E162CD"/>
    <w:rsid w:val="00E17FA5"/>
    <w:rsid w:val="00E202C4"/>
    <w:rsid w:val="00E25A45"/>
    <w:rsid w:val="00E26930"/>
    <w:rsid w:val="00E27257"/>
    <w:rsid w:val="00E36906"/>
    <w:rsid w:val="00E44426"/>
    <w:rsid w:val="00E449D0"/>
    <w:rsid w:val="00E4506A"/>
    <w:rsid w:val="00E53F99"/>
    <w:rsid w:val="00E56510"/>
    <w:rsid w:val="00E62EA8"/>
    <w:rsid w:val="00E67A6E"/>
    <w:rsid w:val="00E67CAB"/>
    <w:rsid w:val="00E714E1"/>
    <w:rsid w:val="00E71B43"/>
    <w:rsid w:val="00E81612"/>
    <w:rsid w:val="00E8685C"/>
    <w:rsid w:val="00E87D18"/>
    <w:rsid w:val="00E87D62"/>
    <w:rsid w:val="00E9055D"/>
    <w:rsid w:val="00EA05BC"/>
    <w:rsid w:val="00EA486E"/>
    <w:rsid w:val="00EA4FA3"/>
    <w:rsid w:val="00EA6136"/>
    <w:rsid w:val="00EB001B"/>
    <w:rsid w:val="00EB3082"/>
    <w:rsid w:val="00EB6C33"/>
    <w:rsid w:val="00ED6019"/>
    <w:rsid w:val="00ED7830"/>
    <w:rsid w:val="00EE3909"/>
    <w:rsid w:val="00EF4205"/>
    <w:rsid w:val="00EF5939"/>
    <w:rsid w:val="00F00987"/>
    <w:rsid w:val="00F00E4C"/>
    <w:rsid w:val="00F01714"/>
    <w:rsid w:val="00F0258F"/>
    <w:rsid w:val="00F02D06"/>
    <w:rsid w:val="00F056E5"/>
    <w:rsid w:val="00F06FDD"/>
    <w:rsid w:val="00F104CF"/>
    <w:rsid w:val="00F10819"/>
    <w:rsid w:val="00F16F35"/>
    <w:rsid w:val="00F1713E"/>
    <w:rsid w:val="00F21485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765A8"/>
    <w:rsid w:val="00F809DC"/>
    <w:rsid w:val="00F81043"/>
    <w:rsid w:val="00F86EB0"/>
    <w:rsid w:val="00F91B41"/>
    <w:rsid w:val="00FA0419"/>
    <w:rsid w:val="00FA3811"/>
    <w:rsid w:val="00FA3B9F"/>
    <w:rsid w:val="00FA3F06"/>
    <w:rsid w:val="00FA4A26"/>
    <w:rsid w:val="00FA7084"/>
    <w:rsid w:val="00FA77D6"/>
    <w:rsid w:val="00FA7BEF"/>
    <w:rsid w:val="00FB1929"/>
    <w:rsid w:val="00FB3176"/>
    <w:rsid w:val="00FB5FD9"/>
    <w:rsid w:val="00FC32E8"/>
    <w:rsid w:val="00FC553C"/>
    <w:rsid w:val="00FD33AB"/>
    <w:rsid w:val="00FD4724"/>
    <w:rsid w:val="00FD4A68"/>
    <w:rsid w:val="00FD68ED"/>
    <w:rsid w:val="00FD6A0C"/>
    <w:rsid w:val="00FD7CF7"/>
    <w:rsid w:val="00FE0ACE"/>
    <w:rsid w:val="00FE11CB"/>
    <w:rsid w:val="00FE2824"/>
    <w:rsid w:val="00FE661F"/>
    <w:rsid w:val="00FF0400"/>
    <w:rsid w:val="00FF3D6B"/>
    <w:rsid w:val="00FF446E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9A61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4F5DE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1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1"/>
    <w:next w:val="Normal"/>
    <w:qFormat/>
    <w:rsid w:val="007B5A35"/>
    <w:pPr>
      <w:numPr>
        <w:numId w:val="4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4F5DE4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574547"/>
    <w:pPr>
      <w:numPr>
        <w:numId w:val="11"/>
      </w:numPr>
    </w:pPr>
    <w:rPr>
      <w:sz w:val="20"/>
    </w:rPr>
  </w:style>
  <w:style w:type="paragraph" w:customStyle="1" w:styleId="InstNoteRed">
    <w:name w:val="Inst Note Red"/>
    <w:basedOn w:val="Normal"/>
    <w:qFormat/>
    <w:rsid w:val="00C43F59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4F5DE4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4F5DE4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C43F59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4F5DE4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4F5DE4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1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Index2">
    <w:name w:val="index 2"/>
    <w:basedOn w:val="Normal"/>
    <w:next w:val="Normal"/>
    <w:autoRedefine/>
    <w:semiHidden/>
    <w:rsid w:val="00F1713E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NormalWeb">
    <w:name w:val="Normal (Web)"/>
    <w:basedOn w:val="Normal"/>
    <w:uiPriority w:val="99"/>
    <w:semiHidden/>
    <w:unhideWhenUsed/>
    <w:rsid w:val="003E53EF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76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7BC8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1E0EFC"/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1C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DD4D47"/>
    <w:pPr>
      <w:widowControl w:val="0"/>
      <w:spacing w:before="0" w:after="0" w:line="240" w:lineRule="auto"/>
    </w:pPr>
    <w:rPr>
      <w:rFonts w:ascii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D4D47"/>
    <w:rPr>
      <w:rFonts w:ascii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D4D47"/>
    <w:pPr>
      <w:widowControl w:val="0"/>
      <w:spacing w:before="0" w:after="0" w:line="240" w:lineRule="auto"/>
    </w:pPr>
    <w:rPr>
      <w:rFonts w:eastAsia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Documents\Unicon\Curriculum_Templates\Lab%20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ADE32F-798E-4EE9-9461-20FC08B10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Template - ILM.dotx</Template>
  <TotalTime>166</TotalTime>
  <Pages>12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Ali, Aftab</cp:lastModifiedBy>
  <cp:revision>43</cp:revision>
  <cp:lastPrinted>2013-09-30T21:05:00Z</cp:lastPrinted>
  <dcterms:created xsi:type="dcterms:W3CDTF">2021-04-12T08:58:00Z</dcterms:created>
  <dcterms:modified xsi:type="dcterms:W3CDTF">2021-04-19T14:50:00Z</dcterms:modified>
</cp:coreProperties>
</file>